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1EE8" w:rsidRDefault="004B0C26">
      <w:pPr>
        <w:rPr>
          <w:rFonts w:ascii="Arial" w:hAnsi="Arial" w:cs="Arial"/>
        </w:rPr>
      </w:pPr>
      <w:r>
        <w:rPr>
          <w:rFonts w:ascii="Arial" w:hAnsi="Arial" w:cs="Arial"/>
          <w:noProof/>
          <w:color w:val="0033CC"/>
        </w:rPr>
        <w:drawing>
          <wp:inline distT="0" distB="0" distL="0" distR="0">
            <wp:extent cx="1336040" cy="1105535"/>
            <wp:effectExtent l="19050" t="0" r="0" b="0"/>
            <wp:docPr id="2" name="图片 2" descr="u=3839210315,1217148120&amp;gp=40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=3839210315,1217148120&amp;gp=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8" w:rsidRDefault="00DB1EE8">
      <w:pPr>
        <w:rPr>
          <w:rFonts w:ascii="Arial" w:hAnsi="Arial" w:cs="Arial"/>
        </w:rPr>
      </w:pPr>
    </w:p>
    <w:p w:rsidR="00DB1EE8" w:rsidRDefault="00DB1EE8">
      <w:pPr>
        <w:rPr>
          <w:rFonts w:ascii="Arial" w:hAnsi="Arial" w:cs="Arial"/>
        </w:rPr>
      </w:pPr>
    </w:p>
    <w:p w:rsidR="00DB1EE8" w:rsidRDefault="00DB1EE8">
      <w:pPr>
        <w:jc w:val="center"/>
        <w:rPr>
          <w:rFonts w:ascii="黑体" w:eastAsia="黑体" w:hAnsi="Arial" w:cs="Arial"/>
          <w:b/>
          <w:sz w:val="44"/>
          <w:szCs w:val="44"/>
        </w:rPr>
      </w:pPr>
      <w:r>
        <w:rPr>
          <w:rFonts w:ascii="黑体" w:eastAsia="黑体" w:hAnsi="Arial" w:cs="Arial" w:hint="eastAsia"/>
          <w:b/>
          <w:sz w:val="44"/>
          <w:szCs w:val="44"/>
        </w:rPr>
        <w:t>中国移动专利申请</w:t>
      </w:r>
    </w:p>
    <w:p w:rsidR="00DB1EE8" w:rsidRDefault="00DB1EE8">
      <w:pPr>
        <w:jc w:val="center"/>
        <w:rPr>
          <w:rFonts w:ascii="黑体" w:eastAsia="黑体" w:hAnsi="Arial" w:cs="Arial"/>
          <w:b/>
          <w:sz w:val="44"/>
          <w:szCs w:val="44"/>
        </w:rPr>
      </w:pPr>
      <w:r>
        <w:rPr>
          <w:rFonts w:ascii="黑体" w:eastAsia="黑体" w:hAnsi="Arial" w:cs="Arial" w:hint="eastAsia"/>
          <w:b/>
          <w:sz w:val="44"/>
          <w:szCs w:val="44"/>
        </w:rPr>
        <w:t>技术交底书</w:t>
      </w:r>
    </w:p>
    <w:p w:rsidR="00DB1EE8" w:rsidRDefault="00DB1EE8">
      <w:pPr>
        <w:jc w:val="center"/>
        <w:rPr>
          <w:rFonts w:ascii="黑体" w:eastAsia="黑体" w:hAnsi="Arial" w:cs="Arial"/>
          <w:b/>
          <w:sz w:val="36"/>
          <w:szCs w:val="3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6120"/>
      </w:tblGrid>
      <w:tr w:rsidR="00DB1EE8">
        <w:tc>
          <w:tcPr>
            <w:tcW w:w="1980" w:type="dxa"/>
          </w:tcPr>
          <w:p w:rsidR="00DB1EE8" w:rsidRDefault="00DB1EE8" w:rsidP="00B6068B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公司编号</w:t>
            </w:r>
          </w:p>
        </w:tc>
        <w:tc>
          <w:tcPr>
            <w:tcW w:w="6120" w:type="dxa"/>
          </w:tcPr>
          <w:p w:rsidR="00DB1EE8" w:rsidRDefault="00DB1EE8" w:rsidP="00B6068B">
            <w:pPr>
              <w:spacing w:beforeLines="20" w:afterLines="20"/>
              <w:rPr>
                <w:rFonts w:ascii="仿宋_GB2312" w:eastAsia="仿宋_GB2312"/>
                <w:color w:val="0000FF"/>
                <w:sz w:val="24"/>
              </w:rPr>
            </w:pPr>
          </w:p>
        </w:tc>
      </w:tr>
      <w:tr w:rsidR="00DB1EE8">
        <w:tc>
          <w:tcPr>
            <w:tcW w:w="1980" w:type="dxa"/>
          </w:tcPr>
          <w:p w:rsidR="00DB1EE8" w:rsidRDefault="00DB1EE8" w:rsidP="00B6068B">
            <w:pPr>
              <w:spacing w:beforeLines="20" w:afterLines="20" w:line="3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发明名称</w:t>
            </w:r>
          </w:p>
        </w:tc>
        <w:tc>
          <w:tcPr>
            <w:tcW w:w="6120" w:type="dxa"/>
          </w:tcPr>
          <w:p w:rsidR="00DB1EE8" w:rsidRDefault="004724C3" w:rsidP="00B6068B">
            <w:pPr>
              <w:spacing w:beforeLines="20" w:afterLines="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一种</w:t>
            </w:r>
            <w:r w:rsidR="009E6DA4">
              <w:rPr>
                <w:rFonts w:ascii="仿宋_GB2312" w:eastAsia="仿宋_GB2312" w:hint="eastAsia"/>
                <w:sz w:val="24"/>
              </w:rPr>
              <w:t>通用的分布式节点管理框架</w:t>
            </w:r>
          </w:p>
        </w:tc>
      </w:tr>
      <w:tr w:rsidR="00DB1EE8">
        <w:tc>
          <w:tcPr>
            <w:tcW w:w="1980" w:type="dxa"/>
          </w:tcPr>
          <w:p w:rsidR="00DB1EE8" w:rsidRDefault="00DB1EE8" w:rsidP="00B6068B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申报单位</w:t>
            </w:r>
          </w:p>
        </w:tc>
        <w:tc>
          <w:tcPr>
            <w:tcW w:w="6120" w:type="dxa"/>
          </w:tcPr>
          <w:p w:rsidR="00DB1EE8" w:rsidRDefault="00DB1EE8" w:rsidP="00B6068B">
            <w:pPr>
              <w:spacing w:beforeLines="20" w:afterLines="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中国移动（深圳）有限公司</w:t>
            </w:r>
          </w:p>
        </w:tc>
      </w:tr>
      <w:tr w:rsidR="00DB1EE8">
        <w:tc>
          <w:tcPr>
            <w:tcW w:w="1980" w:type="dxa"/>
          </w:tcPr>
          <w:p w:rsidR="00DB1EE8" w:rsidRDefault="00DB1EE8" w:rsidP="00B6068B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申报类型</w:t>
            </w:r>
          </w:p>
        </w:tc>
        <w:tc>
          <w:tcPr>
            <w:tcW w:w="6120" w:type="dxa"/>
          </w:tcPr>
          <w:p w:rsidR="00DB1EE8" w:rsidRDefault="00DB1EE8" w:rsidP="00B6068B">
            <w:pPr>
              <w:spacing w:beforeLines="20" w:afterLines="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发明</w:t>
            </w:r>
          </w:p>
        </w:tc>
      </w:tr>
      <w:tr w:rsidR="00DB1EE8">
        <w:tc>
          <w:tcPr>
            <w:tcW w:w="1980" w:type="dxa"/>
          </w:tcPr>
          <w:p w:rsidR="00DB1EE8" w:rsidRDefault="00DB1EE8" w:rsidP="00B6068B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发明人</w:t>
            </w:r>
          </w:p>
        </w:tc>
        <w:tc>
          <w:tcPr>
            <w:tcW w:w="6120" w:type="dxa"/>
          </w:tcPr>
          <w:p w:rsidR="00DB1EE8" w:rsidRDefault="003F36D0" w:rsidP="00B6068B">
            <w:pPr>
              <w:spacing w:beforeLines="20" w:afterLines="20"/>
              <w:rPr>
                <w:rFonts w:ascii="宋体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陈</w:t>
            </w:r>
            <w:r w:rsidR="009E6DA4">
              <w:rPr>
                <w:rFonts w:ascii="仿宋_GB2312" w:eastAsia="仿宋_GB2312" w:hint="eastAsia"/>
                <w:sz w:val="24"/>
              </w:rPr>
              <w:t>广胜</w:t>
            </w:r>
          </w:p>
        </w:tc>
      </w:tr>
      <w:tr w:rsidR="00DB1EE8">
        <w:tc>
          <w:tcPr>
            <w:tcW w:w="1980" w:type="dxa"/>
          </w:tcPr>
          <w:p w:rsidR="00DB1EE8" w:rsidRDefault="00DB1EE8" w:rsidP="00B6068B">
            <w:pPr>
              <w:spacing w:beforeLines="20" w:afterLines="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技术联系人</w:t>
            </w:r>
          </w:p>
        </w:tc>
        <w:tc>
          <w:tcPr>
            <w:tcW w:w="6120" w:type="dxa"/>
          </w:tcPr>
          <w:p w:rsidR="00DB1EE8" w:rsidRDefault="009E6DA4" w:rsidP="00B6068B">
            <w:pPr>
              <w:spacing w:beforeLines="20" w:afterLines="2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陈广胜</w:t>
            </w:r>
            <w:r w:rsidR="00DB1EE8">
              <w:rPr>
                <w:rFonts w:eastAsia="仿宋_GB2312" w:hint="eastAsia"/>
                <w:sz w:val="24"/>
              </w:rPr>
              <w:t xml:space="preserve"> </w:t>
            </w:r>
            <w:hyperlink r:id="rId10" w:history="1">
              <w:r w:rsidRPr="002F3FD0">
                <w:rPr>
                  <w:rStyle w:val="a4"/>
                  <w:rFonts w:ascii="仿宋_GB2312" w:eastAsia="仿宋_GB2312" w:hint="eastAsia"/>
                  <w:sz w:val="24"/>
                </w:rPr>
                <w:t>chengs@chinamobile</w:t>
              </w:r>
              <w:r w:rsidRPr="002F3FD0">
                <w:rPr>
                  <w:rStyle w:val="a4"/>
                  <w:rFonts w:ascii="仿宋_GB2312" w:eastAsia="仿宋_GB2312"/>
                  <w:sz w:val="24"/>
                </w:rPr>
                <w:t>sz</w:t>
              </w:r>
              <w:r w:rsidRPr="002F3FD0">
                <w:rPr>
                  <w:rStyle w:val="a4"/>
                  <w:rFonts w:ascii="仿宋_GB2312" w:eastAsia="仿宋_GB2312" w:hint="eastAsia"/>
                  <w:sz w:val="24"/>
                </w:rPr>
                <w:t>.com</w:t>
              </w:r>
            </w:hyperlink>
            <w:r w:rsidR="00DB1EE8">
              <w:rPr>
                <w:rFonts w:ascii="仿宋_GB2312" w:eastAsia="仿宋_GB2312" w:hint="eastAsia"/>
                <w:sz w:val="24"/>
              </w:rPr>
              <w:t xml:space="preserve"> </w:t>
            </w:r>
            <w:r w:rsidR="003F36D0">
              <w:rPr>
                <w:rFonts w:ascii="仿宋_GB2312" w:eastAsia="仿宋_GB2312" w:hint="eastAsia"/>
                <w:sz w:val="24"/>
              </w:rPr>
              <w:t>13</w:t>
            </w:r>
            <w:r>
              <w:rPr>
                <w:rFonts w:ascii="仿宋_GB2312" w:eastAsia="仿宋_GB2312" w:hint="eastAsia"/>
                <w:sz w:val="24"/>
              </w:rPr>
              <w:t>823799806</w:t>
            </w:r>
          </w:p>
        </w:tc>
      </w:tr>
    </w:tbl>
    <w:p w:rsidR="00DB1EE8" w:rsidRDefault="00DB1EE8">
      <w:pPr>
        <w:jc w:val="center"/>
        <w:rPr>
          <w:rFonts w:ascii="黑体" w:eastAsia="黑体"/>
          <w:b/>
          <w:sz w:val="28"/>
          <w:szCs w:val="28"/>
          <w:lang w:val="fr-F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0"/>
      </w:tblGrid>
      <w:tr w:rsidR="00DB1EE8">
        <w:tc>
          <w:tcPr>
            <w:tcW w:w="8100" w:type="dxa"/>
          </w:tcPr>
          <w:p w:rsidR="00DB1EE8" w:rsidRDefault="00DB1EE8" w:rsidP="00B6068B">
            <w:pPr>
              <w:spacing w:beforeLines="50" w:afterLines="50"/>
              <w:jc w:val="center"/>
              <w:rPr>
                <w:rFonts w:ascii="黑体" w:eastAsia="黑体"/>
                <w:b/>
                <w:sz w:val="24"/>
                <w:lang w:val="fr-FR"/>
              </w:rPr>
            </w:pPr>
            <w:r>
              <w:rPr>
                <w:rFonts w:ascii="黑体" w:eastAsia="黑体" w:hint="eastAsia"/>
                <w:b/>
                <w:sz w:val="24"/>
                <w:lang w:val="fr-FR"/>
              </w:rPr>
              <w:t>注意事项</w:t>
            </w:r>
          </w:p>
          <w:p w:rsidR="00DB1EE8" w:rsidRDefault="00DB1EE8">
            <w:pPr>
              <w:rPr>
                <w:rFonts w:ascii="仿宋_GB2312" w:eastAsia="仿宋_GB2312"/>
                <w:sz w:val="24"/>
                <w:lang w:val="fr-FR"/>
              </w:rPr>
            </w:pPr>
            <w:r>
              <w:rPr>
                <w:rFonts w:ascii="仿宋_GB2312" w:eastAsia="仿宋_GB2312" w:hint="eastAsia"/>
                <w:sz w:val="24"/>
                <w:lang w:val="fr-FR"/>
              </w:rPr>
              <w:t>1．技术联系人应为深入了解本申请提案技术方案的技术人员，如交底书撰写人，负责向专利审核人员和代理人解释技术细节、修改交底书、审核申请文件等工作,</w:t>
            </w:r>
            <w:r>
              <w:rPr>
                <w:rFonts w:ascii="仿宋_GB2312" w:eastAsia="仿宋_GB2312" w:hint="eastAsia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lang w:val="fr-FR"/>
              </w:rPr>
              <w:t>请务必填全技术联系人的姓名、E-mail、手机。</w:t>
            </w:r>
          </w:p>
          <w:p w:rsidR="00DB1EE8" w:rsidRDefault="00DB1EE8">
            <w:pPr>
              <w:rPr>
                <w:rFonts w:ascii="仿宋_GB2312" w:eastAsia="仿宋_GB2312"/>
                <w:sz w:val="24"/>
                <w:lang w:val="fr-FR"/>
              </w:rPr>
            </w:pPr>
            <w:r>
              <w:rPr>
                <w:rFonts w:ascii="仿宋_GB2312" w:eastAsia="仿宋_GB2312" w:hint="eastAsia"/>
                <w:sz w:val="24"/>
                <w:lang w:val="fr-FR"/>
              </w:rPr>
              <w:t>2．请按照集团公司提供的本技术交底书模板逐项填写，除交底书第八部分为可选项外，其他均为必须填写的内容。填写不全的专利申请提案，集团公司不予立案。</w:t>
            </w:r>
          </w:p>
          <w:p w:rsidR="00DB1EE8" w:rsidRDefault="00DB1EE8">
            <w:pPr>
              <w:rPr>
                <w:rFonts w:ascii="仿宋_GB2312" w:eastAsia="仿宋_GB2312"/>
                <w:sz w:val="24"/>
                <w:lang w:val="fr-FR"/>
              </w:rPr>
            </w:pPr>
            <w:r>
              <w:rPr>
                <w:rFonts w:ascii="仿宋_GB2312" w:eastAsia="仿宋_GB2312" w:hint="eastAsia"/>
                <w:sz w:val="24"/>
                <w:lang w:val="fr-FR"/>
              </w:rPr>
              <w:lastRenderedPageBreak/>
              <w:t>3．专利申请不要求已具体实现或实施，形成完整的技术方案即可提交申请，特别是需要向合作方公开、向标准提案或以其他方式公开的重要技术构思应在公开前尽早申请。</w:t>
            </w:r>
          </w:p>
          <w:p w:rsidR="00DB1EE8" w:rsidRDefault="00DB1EE8">
            <w:pPr>
              <w:rPr>
                <w:rFonts w:ascii="黑体" w:eastAsia="黑体"/>
                <w:b/>
                <w:sz w:val="52"/>
                <w:szCs w:val="52"/>
                <w:lang w:val="fr-FR"/>
              </w:rPr>
            </w:pPr>
            <w:r>
              <w:rPr>
                <w:rFonts w:ascii="仿宋_GB2312" w:eastAsia="仿宋_GB2312" w:hint="eastAsia"/>
                <w:sz w:val="24"/>
                <w:lang w:val="fr-FR"/>
              </w:rPr>
              <w:t>4．技术交底书文件命名要求：发明名称＋短横线（半角）＋交底书＋版本号，例：一种短消息群发方法-交底书v1.doc</w:t>
            </w:r>
          </w:p>
        </w:tc>
      </w:tr>
    </w:tbl>
    <w:p w:rsidR="00DB1EE8" w:rsidRDefault="00DB1EE8">
      <w:pPr>
        <w:jc w:val="center"/>
        <w:rPr>
          <w:rFonts w:ascii="黑体" w:eastAsia="黑体"/>
          <w:b/>
          <w:sz w:val="32"/>
          <w:szCs w:val="32"/>
          <w:lang w:val="fr-FR"/>
        </w:rPr>
      </w:pPr>
    </w:p>
    <w:p w:rsidR="00DB1EE8" w:rsidRDefault="00DB1EE8">
      <w:pPr>
        <w:jc w:val="center"/>
        <w:rPr>
          <w:rFonts w:ascii="黑体" w:eastAsia="黑体"/>
          <w:b/>
          <w:sz w:val="32"/>
          <w:szCs w:val="32"/>
          <w:lang w:val="fr-FR"/>
        </w:rPr>
        <w:sectPr w:rsidR="00DB1EE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黑体" w:eastAsia="黑体" w:hint="eastAsia"/>
          <w:b/>
          <w:sz w:val="32"/>
          <w:szCs w:val="32"/>
          <w:lang w:val="fr-FR"/>
        </w:rPr>
        <w:t>中国移动通信集团公司</w:t>
      </w:r>
    </w:p>
    <w:p w:rsidR="00DB1EE8" w:rsidRDefault="00DB1EE8" w:rsidP="00B6068B">
      <w:pPr>
        <w:spacing w:beforeLines="50" w:line="480" w:lineRule="exact"/>
        <w:outlineLvl w:val="0"/>
        <w:rPr>
          <w:rFonts w:ascii="黑体" w:eastAsia="黑体"/>
          <w:sz w:val="24"/>
          <w:lang w:val="fr-FR"/>
        </w:rPr>
      </w:pPr>
      <w:r>
        <w:rPr>
          <w:rFonts w:ascii="黑体" w:eastAsia="黑体" w:hint="eastAsia"/>
          <w:sz w:val="24"/>
        </w:rPr>
        <w:lastRenderedPageBreak/>
        <w:t>一、发明名称</w:t>
      </w:r>
    </w:p>
    <w:p w:rsidR="008F7142" w:rsidRDefault="00353FE6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一种</w:t>
      </w:r>
      <w:r w:rsidR="00351509">
        <w:rPr>
          <w:rFonts w:ascii="仿宋_GB2312" w:eastAsia="仿宋_GB2312" w:hint="eastAsia"/>
          <w:sz w:val="24"/>
        </w:rPr>
        <w:t>通用的</w:t>
      </w:r>
      <w:r w:rsidR="00836212">
        <w:rPr>
          <w:rFonts w:ascii="仿宋_GB2312" w:eastAsia="仿宋_GB2312" w:hint="eastAsia"/>
          <w:sz w:val="24"/>
        </w:rPr>
        <w:t>分布式节点管理框架</w:t>
      </w:r>
      <w:r w:rsidR="00DB1EE8">
        <w:rPr>
          <w:rFonts w:ascii="仿宋_GB2312" w:eastAsia="仿宋_GB2312" w:hint="eastAsia"/>
          <w:sz w:val="24"/>
        </w:rPr>
        <w:t>。</w:t>
      </w:r>
    </w:p>
    <w:p w:rsidR="008F7142" w:rsidRDefault="00E5766E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8pt;margin-top:15.4pt;width:396pt;height:35.95pt;z-index:251654656" strokecolor="#036" strokeweight="1.25pt">
            <v:textbox style="mso-next-textbox:#_x0000_s1054">
              <w:txbxContent>
                <w:p w:rsidR="00292E7C" w:rsidRPr="00C034FE" w:rsidRDefault="00292E7C" w:rsidP="00B6068B">
                  <w:pPr>
                    <w:spacing w:beforeLines="50"/>
                    <w:rPr>
                      <w:rFonts w:ascii="仿宋_GB2312" w:eastAsia="仿宋_GB2312"/>
                      <w:b/>
                    </w:rPr>
                  </w:pPr>
                  <w:r w:rsidRPr="00C034FE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注：发明名称反映了本技术方案的核心内容和类型。</w:t>
                  </w:r>
                </w:p>
              </w:txbxContent>
            </v:textbox>
          </v:shape>
        </w:pict>
      </w:r>
    </w:p>
    <w:p w:rsidR="008F7142" w:rsidRDefault="008F7142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</w:p>
    <w:p w:rsidR="008F7142" w:rsidRDefault="008F7142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</w:p>
    <w:p w:rsidR="00DB1EE8" w:rsidRDefault="00DB1EE8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二、技术领域</w:t>
      </w:r>
    </w:p>
    <w:p w:rsidR="00DB1EE8" w:rsidRPr="00AC1570" w:rsidRDefault="00DB1EE8" w:rsidP="001519E5">
      <w:pPr>
        <w:spacing w:line="460" w:lineRule="exact"/>
        <w:ind w:firstLineChars="200" w:firstLine="480"/>
        <w:rPr>
          <w:rFonts w:ascii="仿宋_GB2312" w:eastAsia="仿宋_GB2312" w:hAnsi="宋体"/>
          <w:sz w:val="24"/>
        </w:rPr>
      </w:pPr>
      <w:r w:rsidRPr="00AC1570">
        <w:rPr>
          <w:rFonts w:ascii="仿宋_GB2312" w:eastAsia="仿宋_GB2312" w:hAnsi="宋体" w:hint="eastAsia"/>
          <w:sz w:val="24"/>
        </w:rPr>
        <w:t>本发明涉及</w:t>
      </w:r>
      <w:r w:rsidR="009E6DA4">
        <w:rPr>
          <w:rFonts w:ascii="仿宋_GB2312" w:eastAsia="仿宋_GB2312" w:hAnsi="宋体" w:hint="eastAsia"/>
          <w:sz w:val="24"/>
        </w:rPr>
        <w:t>云计算</w:t>
      </w:r>
      <w:r w:rsidR="002D189C">
        <w:rPr>
          <w:rFonts w:ascii="仿宋_GB2312" w:eastAsia="仿宋_GB2312" w:hAnsi="宋体" w:hint="eastAsia"/>
          <w:sz w:val="24"/>
        </w:rPr>
        <w:t>领域，更具体地说，是</w:t>
      </w:r>
      <w:r w:rsidR="009E776E" w:rsidRPr="00AC1570">
        <w:rPr>
          <w:rFonts w:ascii="仿宋_GB2312" w:eastAsia="仿宋_GB2312" w:hAnsi="宋体" w:hint="eastAsia"/>
          <w:sz w:val="24"/>
        </w:rPr>
        <w:t>一种</w:t>
      </w:r>
      <w:r w:rsidR="000D22D4">
        <w:rPr>
          <w:rFonts w:ascii="仿宋_GB2312" w:eastAsia="仿宋_GB2312" w:hAnsi="宋体" w:hint="eastAsia"/>
          <w:sz w:val="24"/>
        </w:rPr>
        <w:t>通用的</w:t>
      </w:r>
      <w:r w:rsidR="009E6DA4">
        <w:rPr>
          <w:rFonts w:ascii="仿宋_GB2312" w:eastAsia="仿宋_GB2312" w:hAnsi="宋体" w:hint="eastAsia"/>
          <w:sz w:val="24"/>
        </w:rPr>
        <w:t>分布式节点管理框架</w:t>
      </w:r>
      <w:r w:rsidR="000D22D4">
        <w:rPr>
          <w:rFonts w:ascii="仿宋_GB2312" w:eastAsia="仿宋_GB2312" w:hAnsi="宋体" w:hint="eastAsia"/>
          <w:sz w:val="24"/>
        </w:rPr>
        <w:t>，不仅可以管理物理节点，还可以管理虚拟节点。</w:t>
      </w:r>
    </w:p>
    <w:p w:rsidR="008F7142" w:rsidRDefault="00E5766E" w:rsidP="001519E5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055" type="#_x0000_t202" style="position:absolute;left:0;text-align:left;margin-left:18pt;margin-top:16.8pt;width:396pt;height:35.95pt;z-index:251655680" strokecolor="#036" strokeweight="1.25pt">
            <v:textbox style="mso-next-textbox:#_x0000_s1055">
              <w:txbxContent>
                <w:p w:rsidR="00292E7C" w:rsidRPr="00C034FE" w:rsidRDefault="00292E7C" w:rsidP="008F7142">
                  <w:pPr>
                    <w:spacing w:line="460" w:lineRule="exact"/>
                    <w:rPr>
                      <w:rFonts w:ascii="仿宋_GB2312" w:eastAsia="仿宋_GB2312" w:hAnsi="楷体"/>
                      <w:b/>
                      <w:color w:val="0000FF"/>
                      <w:sz w:val="24"/>
                    </w:rPr>
                  </w:pPr>
                  <w:r w:rsidRPr="00C034FE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注：在列出的技术领域中选择了与本技术方案最为相关的领域。</w:t>
                  </w:r>
                </w:p>
                <w:p w:rsidR="00292E7C" w:rsidRPr="00C034FE" w:rsidRDefault="00292E7C" w:rsidP="00B6068B">
                  <w:pPr>
                    <w:spacing w:beforeLines="50"/>
                    <w:rPr>
                      <w:rFonts w:ascii="仿宋_GB2312" w:eastAsia="仿宋_GB2312"/>
                      <w:b/>
                    </w:rPr>
                  </w:pPr>
                  <w:r w:rsidRPr="00C034FE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。</w:t>
                  </w:r>
                </w:p>
              </w:txbxContent>
            </v:textbox>
          </v:shape>
        </w:pict>
      </w:r>
    </w:p>
    <w:p w:rsidR="008F7142" w:rsidRDefault="008F7142" w:rsidP="001519E5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8F7142" w:rsidRDefault="008F7142" w:rsidP="001519E5">
      <w:pPr>
        <w:spacing w:line="460" w:lineRule="exact"/>
        <w:ind w:firstLineChars="200" w:firstLine="480"/>
        <w:rPr>
          <w:rFonts w:ascii="黑体" w:eastAsia="黑体"/>
          <w:sz w:val="24"/>
        </w:rPr>
      </w:pPr>
    </w:p>
    <w:p w:rsidR="00723E30" w:rsidRDefault="00DB1EE8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三、现有技术的技术方案</w:t>
      </w:r>
    </w:p>
    <w:p w:rsidR="000D047E" w:rsidRDefault="00723E30" w:rsidP="004C01D4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要实现分布式节点的管理，例如网元节点的管理，通常是在各节点上部署代理程序，通过</w:t>
      </w:r>
      <w:r w:rsidR="00400698">
        <w:rPr>
          <w:rFonts w:ascii="宋体" w:hAnsi="宋体" w:hint="eastAsia"/>
          <w:sz w:val="24"/>
        </w:rPr>
        <w:t>代理程序</w:t>
      </w:r>
      <w:r>
        <w:rPr>
          <w:rFonts w:ascii="宋体" w:hAnsi="宋体" w:hint="eastAsia"/>
          <w:sz w:val="24"/>
        </w:rPr>
        <w:t>将节点接入到中心管理节点</w:t>
      </w:r>
      <w:r w:rsidR="00400698">
        <w:rPr>
          <w:rFonts w:ascii="宋体" w:hAnsi="宋体" w:hint="eastAsia"/>
          <w:sz w:val="24"/>
        </w:rPr>
        <w:t>，中心</w:t>
      </w:r>
      <w:r>
        <w:rPr>
          <w:rFonts w:ascii="宋体" w:hAnsi="宋体" w:hint="eastAsia"/>
          <w:sz w:val="24"/>
        </w:rPr>
        <w:t>管理</w:t>
      </w:r>
      <w:r w:rsidR="00400698">
        <w:rPr>
          <w:rFonts w:ascii="宋体" w:hAnsi="宋体" w:hint="eastAsia"/>
          <w:sz w:val="24"/>
        </w:rPr>
        <w:t>节点通过发送命令到代理</w:t>
      </w:r>
      <w:r>
        <w:rPr>
          <w:rFonts w:ascii="宋体" w:hAnsi="宋体" w:hint="eastAsia"/>
          <w:sz w:val="24"/>
        </w:rPr>
        <w:t>程序</w:t>
      </w:r>
      <w:r w:rsidR="00400698">
        <w:rPr>
          <w:rFonts w:ascii="宋体" w:hAnsi="宋体" w:hint="eastAsia"/>
          <w:sz w:val="24"/>
        </w:rPr>
        <w:t>上执行，</w:t>
      </w:r>
      <w:r>
        <w:rPr>
          <w:rFonts w:ascii="宋体" w:hAnsi="宋体" w:hint="eastAsia"/>
          <w:sz w:val="24"/>
        </w:rPr>
        <w:t>从而达到管理分布式节点的目的。所以，分布式节点的管理主要包含以下两个部分：</w:t>
      </w:r>
    </w:p>
    <w:p w:rsidR="00E7599D" w:rsidRPr="00723E30" w:rsidRDefault="00F63EDF" w:rsidP="00723E30">
      <w:pPr>
        <w:spacing w:line="4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中心</w:t>
      </w:r>
      <w:r w:rsidR="00723E30" w:rsidRPr="00723E30">
        <w:rPr>
          <w:rFonts w:ascii="宋体" w:hAnsi="宋体" w:hint="eastAsia"/>
          <w:b/>
          <w:sz w:val="24"/>
        </w:rPr>
        <w:t>节点</w:t>
      </w:r>
      <w:r w:rsidR="00E7599D" w:rsidRPr="00E7599D">
        <w:rPr>
          <w:rFonts w:ascii="宋体" w:hAnsi="宋体" w:hint="eastAsia"/>
          <w:sz w:val="24"/>
        </w:rPr>
        <w:t>有以下特点</w:t>
      </w:r>
    </w:p>
    <w:p w:rsidR="00723E30" w:rsidRPr="00E7599D" w:rsidRDefault="00723E30" w:rsidP="00E7599D">
      <w:pPr>
        <w:pStyle w:val="af0"/>
        <w:numPr>
          <w:ilvl w:val="0"/>
          <w:numId w:val="37"/>
        </w:numPr>
        <w:spacing w:line="460" w:lineRule="exact"/>
        <w:ind w:firstLineChars="0"/>
        <w:rPr>
          <w:rFonts w:ascii="宋体" w:hAnsi="宋体"/>
          <w:sz w:val="24"/>
        </w:rPr>
      </w:pPr>
      <w:r w:rsidRPr="00E7599D">
        <w:rPr>
          <w:rFonts w:ascii="宋体" w:hAnsi="宋体" w:hint="eastAsia"/>
          <w:sz w:val="24"/>
        </w:rPr>
        <w:t>管理节点要</w:t>
      </w:r>
      <w:r w:rsidR="00E7599D" w:rsidRPr="00E7599D">
        <w:rPr>
          <w:rFonts w:ascii="宋体" w:hAnsi="宋体" w:hint="eastAsia"/>
          <w:sz w:val="24"/>
        </w:rPr>
        <w:t>保存被管节点的接入信息，以便和被管节点通信；</w:t>
      </w:r>
    </w:p>
    <w:p w:rsidR="00E7599D" w:rsidRDefault="00E7599D" w:rsidP="00E7599D">
      <w:pPr>
        <w:pStyle w:val="af0"/>
        <w:numPr>
          <w:ilvl w:val="0"/>
          <w:numId w:val="37"/>
        </w:numPr>
        <w:spacing w:line="46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管理节点作为中心，要做主备来保持高可用</w:t>
      </w:r>
      <w:r w:rsidR="00C073F4">
        <w:rPr>
          <w:rFonts w:ascii="宋体" w:hAnsi="宋体" w:hint="eastAsia"/>
          <w:sz w:val="24"/>
        </w:rPr>
        <w:t>，如果做集群的话，需要自己保证集群内部数据和事物的一致性；</w:t>
      </w:r>
    </w:p>
    <w:p w:rsidR="00E7599D" w:rsidRDefault="00640329" w:rsidP="00E7599D">
      <w:pPr>
        <w:pStyle w:val="af0"/>
        <w:numPr>
          <w:ilvl w:val="0"/>
          <w:numId w:val="37"/>
        </w:numPr>
        <w:spacing w:line="46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管理节点和被管节点不保持长连接，在需要下发命令的时候，发起连接；</w:t>
      </w:r>
    </w:p>
    <w:p w:rsidR="00640329" w:rsidRPr="00E7599D" w:rsidRDefault="00640329" w:rsidP="00E7599D">
      <w:pPr>
        <w:pStyle w:val="af0"/>
        <w:numPr>
          <w:ilvl w:val="0"/>
          <w:numId w:val="37"/>
        </w:numPr>
        <w:spacing w:line="46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管理节点监听特定端口</w:t>
      </w:r>
      <w:r w:rsidR="00C073F4">
        <w:rPr>
          <w:rFonts w:ascii="宋体" w:hAnsi="宋体" w:hint="eastAsia"/>
          <w:sz w:val="24"/>
        </w:rPr>
        <w:t>，接受被管节点发来的告警信息和数据；</w:t>
      </w:r>
    </w:p>
    <w:p w:rsidR="00723E30" w:rsidRDefault="00723E30" w:rsidP="00723E30">
      <w:pPr>
        <w:spacing w:line="460" w:lineRule="exact"/>
        <w:rPr>
          <w:rFonts w:ascii="宋体" w:hAnsi="宋体"/>
          <w:sz w:val="24"/>
        </w:rPr>
      </w:pPr>
      <w:r w:rsidRPr="00723E30">
        <w:rPr>
          <w:rFonts w:ascii="宋体" w:hAnsi="宋体" w:hint="eastAsia"/>
          <w:b/>
          <w:sz w:val="24"/>
        </w:rPr>
        <w:t>代理程序</w:t>
      </w:r>
      <w:r w:rsidR="00E7599D" w:rsidRPr="00E7599D">
        <w:rPr>
          <w:rFonts w:ascii="宋体" w:hAnsi="宋体" w:hint="eastAsia"/>
          <w:sz w:val="24"/>
        </w:rPr>
        <w:t>有以下特点</w:t>
      </w:r>
    </w:p>
    <w:p w:rsidR="00E7599D" w:rsidRPr="00C073F4" w:rsidRDefault="00C073F4" w:rsidP="00C073F4">
      <w:pPr>
        <w:pStyle w:val="af0"/>
        <w:numPr>
          <w:ilvl w:val="0"/>
          <w:numId w:val="38"/>
        </w:numPr>
        <w:spacing w:line="460" w:lineRule="exact"/>
        <w:ind w:firstLineChars="0"/>
        <w:rPr>
          <w:rFonts w:ascii="宋体" w:hAnsi="宋体"/>
          <w:sz w:val="24"/>
        </w:rPr>
      </w:pPr>
      <w:r w:rsidRPr="00C073F4">
        <w:rPr>
          <w:rFonts w:ascii="宋体" w:hAnsi="宋体" w:hint="eastAsia"/>
          <w:sz w:val="24"/>
        </w:rPr>
        <w:t>代理</w:t>
      </w:r>
      <w:r>
        <w:rPr>
          <w:rFonts w:ascii="宋体" w:hAnsi="宋体" w:hint="eastAsia"/>
          <w:sz w:val="24"/>
        </w:rPr>
        <w:t>程序</w:t>
      </w:r>
      <w:r w:rsidRPr="00C073F4">
        <w:rPr>
          <w:rFonts w:ascii="宋体" w:hAnsi="宋体" w:hint="eastAsia"/>
          <w:sz w:val="24"/>
        </w:rPr>
        <w:t>主动向管理节点接入；</w:t>
      </w:r>
    </w:p>
    <w:p w:rsidR="00C073F4" w:rsidRDefault="00C073F4" w:rsidP="00C073F4">
      <w:pPr>
        <w:pStyle w:val="af0"/>
        <w:numPr>
          <w:ilvl w:val="0"/>
          <w:numId w:val="38"/>
        </w:numPr>
        <w:spacing w:line="46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代理程序</w:t>
      </w:r>
      <w:r w:rsidR="000C7A7B">
        <w:rPr>
          <w:rFonts w:ascii="宋体" w:hAnsi="宋体" w:hint="eastAsia"/>
          <w:sz w:val="24"/>
        </w:rPr>
        <w:t>接收管理节点发过来的消息，调用对应接口执行任务，新增任务的话，需要新开发对应接口；</w:t>
      </w:r>
    </w:p>
    <w:p w:rsidR="000C7A7B" w:rsidRDefault="000C7A7B" w:rsidP="00C073F4">
      <w:pPr>
        <w:pStyle w:val="af0"/>
        <w:numPr>
          <w:ilvl w:val="0"/>
          <w:numId w:val="38"/>
        </w:numPr>
        <w:spacing w:line="46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代理程序定时采集节点性能数据上报给管理节点；</w:t>
      </w:r>
    </w:p>
    <w:p w:rsidR="000C7A7B" w:rsidRDefault="000C7A7B" w:rsidP="00C073F4">
      <w:pPr>
        <w:pStyle w:val="af0"/>
        <w:numPr>
          <w:ilvl w:val="0"/>
          <w:numId w:val="38"/>
        </w:numPr>
        <w:spacing w:line="46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代理程序定时上报心跳给管理节点，报告节点的状态；</w:t>
      </w:r>
    </w:p>
    <w:p w:rsidR="00A25F7A" w:rsidRDefault="00A25F7A" w:rsidP="00C073F4">
      <w:pPr>
        <w:pStyle w:val="af0"/>
        <w:numPr>
          <w:ilvl w:val="0"/>
          <w:numId w:val="38"/>
        </w:numPr>
        <w:spacing w:line="46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代理程序多采用Java/c++语言编写；</w:t>
      </w:r>
    </w:p>
    <w:p w:rsidR="00954F0B" w:rsidRDefault="00E5766E" w:rsidP="001519E5">
      <w:pPr>
        <w:spacing w:line="460" w:lineRule="exact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lastRenderedPageBreak/>
        <w:pict>
          <v:shape id="_x0000_s1056" type="#_x0000_t202" style="position:absolute;left:0;text-align:left;margin-left:9pt;margin-top:8.2pt;width:396pt;height:62.4pt;z-index:251656704" strokecolor="#036" strokeweight="1.25pt">
            <v:textbox style="mso-next-textbox:#_x0000_s1056">
              <w:txbxContent>
                <w:p w:rsidR="00292E7C" w:rsidRPr="00C034FE" w:rsidRDefault="00292E7C" w:rsidP="008F7142">
                  <w:pPr>
                    <w:spacing w:line="460" w:lineRule="exact"/>
                    <w:rPr>
                      <w:rFonts w:ascii="仿宋_GB2312" w:eastAsia="仿宋_GB2312" w:hAnsi="楷体"/>
                      <w:b/>
                      <w:color w:val="0000FF"/>
                      <w:sz w:val="24"/>
                    </w:rPr>
                  </w:pPr>
                  <w:r w:rsidRPr="00C034FE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注：描述了现有技术的具体实现，尤其是说明了在现有技术中的实现中的使用，使人能够符合逻辑地得出第四部分中现有技术存在的缺点。</w:t>
                  </w:r>
                </w:p>
                <w:p w:rsidR="00292E7C" w:rsidRPr="00C034FE" w:rsidRDefault="00292E7C" w:rsidP="00B6068B">
                  <w:pPr>
                    <w:spacing w:beforeLines="50"/>
                    <w:rPr>
                      <w:rFonts w:ascii="仿宋_GB2312" w:eastAsia="仿宋_GB2312"/>
                      <w:b/>
                    </w:rPr>
                  </w:pPr>
                </w:p>
              </w:txbxContent>
            </v:textbox>
          </v:shape>
        </w:pict>
      </w:r>
    </w:p>
    <w:p w:rsidR="008F7142" w:rsidRPr="008F7142" w:rsidRDefault="008F7142" w:rsidP="001519E5">
      <w:pPr>
        <w:spacing w:line="460" w:lineRule="exact"/>
        <w:rPr>
          <w:rFonts w:ascii="仿宋_GB2312" w:eastAsia="仿宋_GB2312"/>
          <w:sz w:val="24"/>
        </w:rPr>
      </w:pPr>
    </w:p>
    <w:p w:rsidR="00DB1EE8" w:rsidRDefault="00DB1EE8" w:rsidP="00A25663">
      <w:pPr>
        <w:spacing w:line="460" w:lineRule="exact"/>
        <w:rPr>
          <w:rFonts w:ascii="仿宋_GB2312" w:eastAsia="仿宋_GB2312"/>
          <w:sz w:val="24"/>
        </w:rPr>
      </w:pPr>
    </w:p>
    <w:p w:rsidR="00DB1EE8" w:rsidRDefault="00DB1EE8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四、现有技术的缺点及本申请提案要解决的技术问题</w:t>
      </w:r>
    </w:p>
    <w:p w:rsidR="00023BD9" w:rsidRPr="009F2253" w:rsidRDefault="00023BD9" w:rsidP="000C76E4">
      <w:pPr>
        <w:spacing w:line="460" w:lineRule="exact"/>
        <w:rPr>
          <w:rFonts w:asciiTheme="minorEastAsia" w:eastAsiaTheme="minorEastAsia" w:hAnsiTheme="minorEastAsia"/>
          <w:sz w:val="24"/>
        </w:rPr>
      </w:pPr>
      <w:r w:rsidRPr="009F2253">
        <w:rPr>
          <w:rFonts w:asciiTheme="minorEastAsia" w:eastAsiaTheme="minorEastAsia" w:hAnsiTheme="minorEastAsia" w:hint="eastAsia"/>
          <w:sz w:val="24"/>
        </w:rPr>
        <w:t>根据上面三种描述特点不难看出，现有技术有以下几个问题</w:t>
      </w:r>
    </w:p>
    <w:p w:rsidR="00954F0B" w:rsidRPr="009F2253" w:rsidRDefault="007144CE" w:rsidP="00023BD9">
      <w:pPr>
        <w:pStyle w:val="af0"/>
        <w:numPr>
          <w:ilvl w:val="0"/>
          <w:numId w:val="39"/>
        </w:numPr>
        <w:spacing w:line="460" w:lineRule="exact"/>
        <w:ind w:firstLineChars="0"/>
        <w:rPr>
          <w:rFonts w:asciiTheme="minorEastAsia" w:eastAsiaTheme="minorEastAsia" w:hAnsiTheme="minorEastAsia"/>
          <w:sz w:val="24"/>
        </w:rPr>
      </w:pPr>
      <w:r w:rsidRPr="009F2253">
        <w:rPr>
          <w:rFonts w:asciiTheme="minorEastAsia" w:eastAsiaTheme="minorEastAsia" w:hAnsiTheme="minorEastAsia" w:hint="eastAsia"/>
          <w:sz w:val="24"/>
        </w:rPr>
        <w:t>管理端“中心化”，</w:t>
      </w:r>
      <w:r w:rsidR="00023BD9" w:rsidRPr="009F2253">
        <w:rPr>
          <w:rFonts w:asciiTheme="minorEastAsia" w:eastAsiaTheme="minorEastAsia" w:hAnsiTheme="minorEastAsia" w:hint="eastAsia"/>
          <w:sz w:val="24"/>
        </w:rPr>
        <w:t>高可用性难保证；</w:t>
      </w:r>
    </w:p>
    <w:p w:rsidR="00023BD9" w:rsidRPr="009F2253" w:rsidRDefault="00023BD9" w:rsidP="00023BD9">
      <w:pPr>
        <w:pStyle w:val="af0"/>
        <w:numPr>
          <w:ilvl w:val="0"/>
          <w:numId w:val="39"/>
        </w:numPr>
        <w:spacing w:line="460" w:lineRule="exact"/>
        <w:ind w:firstLineChars="0"/>
        <w:rPr>
          <w:rFonts w:asciiTheme="minorEastAsia" w:eastAsiaTheme="minorEastAsia" w:hAnsiTheme="minorEastAsia"/>
          <w:sz w:val="24"/>
        </w:rPr>
      </w:pPr>
      <w:r w:rsidRPr="009F2253">
        <w:rPr>
          <w:rFonts w:asciiTheme="minorEastAsia" w:eastAsiaTheme="minorEastAsia" w:hAnsiTheme="minorEastAsia" w:hint="eastAsia"/>
          <w:sz w:val="24"/>
        </w:rPr>
        <w:t>管理端和代理程序耦合紧密；</w:t>
      </w:r>
    </w:p>
    <w:p w:rsidR="00023BD9" w:rsidRPr="009F2253" w:rsidRDefault="00023BD9" w:rsidP="00023BD9">
      <w:pPr>
        <w:pStyle w:val="af0"/>
        <w:numPr>
          <w:ilvl w:val="0"/>
          <w:numId w:val="39"/>
        </w:numPr>
        <w:spacing w:line="460" w:lineRule="exact"/>
        <w:ind w:firstLineChars="0"/>
        <w:rPr>
          <w:rFonts w:asciiTheme="minorEastAsia" w:eastAsiaTheme="minorEastAsia" w:hAnsiTheme="minorEastAsia"/>
          <w:sz w:val="24"/>
        </w:rPr>
      </w:pPr>
      <w:r w:rsidRPr="009F2253">
        <w:rPr>
          <w:rFonts w:asciiTheme="minorEastAsia" w:eastAsiaTheme="minorEastAsia" w:hAnsiTheme="minorEastAsia" w:hint="eastAsia"/>
          <w:sz w:val="24"/>
        </w:rPr>
        <w:t>容易达到管理端</w:t>
      </w:r>
      <w:r w:rsidR="00EF7086">
        <w:rPr>
          <w:rFonts w:asciiTheme="minorEastAsia" w:eastAsiaTheme="minorEastAsia" w:hAnsiTheme="minorEastAsia" w:hint="eastAsia"/>
          <w:sz w:val="24"/>
        </w:rPr>
        <w:t>性能</w:t>
      </w:r>
      <w:r w:rsidRPr="009F2253">
        <w:rPr>
          <w:rFonts w:asciiTheme="minorEastAsia" w:eastAsiaTheme="minorEastAsia" w:hAnsiTheme="minorEastAsia" w:hint="eastAsia"/>
          <w:sz w:val="24"/>
        </w:rPr>
        <w:t>瓶颈；</w:t>
      </w:r>
    </w:p>
    <w:p w:rsidR="00023BD9" w:rsidRPr="009F2253" w:rsidRDefault="00023BD9" w:rsidP="00023BD9">
      <w:pPr>
        <w:pStyle w:val="af0"/>
        <w:numPr>
          <w:ilvl w:val="0"/>
          <w:numId w:val="39"/>
        </w:numPr>
        <w:spacing w:line="460" w:lineRule="exact"/>
        <w:ind w:firstLineChars="0"/>
        <w:rPr>
          <w:rFonts w:asciiTheme="minorEastAsia" w:eastAsiaTheme="minorEastAsia" w:hAnsiTheme="minorEastAsia"/>
          <w:sz w:val="24"/>
        </w:rPr>
      </w:pPr>
      <w:r w:rsidRPr="009F2253">
        <w:rPr>
          <w:rFonts w:asciiTheme="minorEastAsia" w:eastAsiaTheme="minorEastAsia" w:hAnsiTheme="minorEastAsia" w:hint="eastAsia"/>
          <w:sz w:val="24"/>
        </w:rPr>
        <w:t>代理程序要增加功能的话，需要新开发接口，重新部署；</w:t>
      </w:r>
    </w:p>
    <w:p w:rsidR="00023BD9" w:rsidRPr="009F2253" w:rsidRDefault="00023BD9" w:rsidP="00023BD9">
      <w:pPr>
        <w:pStyle w:val="af0"/>
        <w:numPr>
          <w:ilvl w:val="0"/>
          <w:numId w:val="39"/>
        </w:numPr>
        <w:spacing w:line="460" w:lineRule="exact"/>
        <w:ind w:firstLineChars="0"/>
        <w:rPr>
          <w:rFonts w:asciiTheme="minorEastAsia" w:eastAsiaTheme="minorEastAsia" w:hAnsiTheme="minorEastAsia"/>
          <w:sz w:val="24"/>
        </w:rPr>
      </w:pPr>
      <w:r w:rsidRPr="009F2253">
        <w:rPr>
          <w:rFonts w:asciiTheme="minorEastAsia" w:eastAsiaTheme="minorEastAsia" w:hAnsiTheme="minorEastAsia" w:hint="eastAsia"/>
          <w:sz w:val="24"/>
        </w:rPr>
        <w:t>由于不是保持实时连接，节点发生故障的话，不能及时感知；</w:t>
      </w:r>
    </w:p>
    <w:p w:rsidR="008F7142" w:rsidRDefault="00E5766E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pict>
          <v:shape id="_x0000_s1057" type="#_x0000_t202" style="position:absolute;left:0;text-align:left;margin-left:-9pt;margin-top:7.8pt;width:396pt;height:62.4pt;z-index:251657728" strokecolor="#036" strokeweight="1.25pt">
            <v:textbox style="mso-next-textbox:#_x0000_s1057">
              <w:txbxContent>
                <w:p w:rsidR="00292E7C" w:rsidRPr="00C034FE" w:rsidRDefault="00292E7C" w:rsidP="008F7142">
                  <w:pPr>
                    <w:spacing w:line="460" w:lineRule="exact"/>
                    <w:rPr>
                      <w:rFonts w:ascii="仿宋_GB2312" w:eastAsia="仿宋_GB2312" w:hAnsi="楷体"/>
                      <w:b/>
                      <w:color w:val="0000FF"/>
                      <w:sz w:val="24"/>
                    </w:rPr>
                  </w:pPr>
                  <w:r w:rsidRPr="00C034FE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注：逐一说明</w:t>
                  </w:r>
                  <w:r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了</w:t>
                  </w:r>
                  <w:r w:rsidRPr="00C034FE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各项现有技术存在的缺点，与第三部分现有技术的方案的描述相呼应；并对应于现有技术的缺点，提出</w:t>
                  </w:r>
                  <w:r w:rsidRPr="00C034FE">
                    <w:rPr>
                      <w:rFonts w:ascii="仿宋_GB2312" w:eastAsia="仿宋_GB2312" w:hAnsi="宋体" w:cs="宋体" w:hint="eastAsia"/>
                      <w:b/>
                      <w:color w:val="0000FF"/>
                      <w:sz w:val="24"/>
                    </w:rPr>
                    <w:t>本发明</w:t>
                  </w:r>
                  <w:r w:rsidRPr="00C034FE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要解决的技术问题。</w:t>
                  </w:r>
                </w:p>
                <w:p w:rsidR="00292E7C" w:rsidRPr="00C034FE" w:rsidRDefault="00292E7C" w:rsidP="00B6068B">
                  <w:pPr>
                    <w:spacing w:beforeLines="50"/>
                    <w:rPr>
                      <w:rFonts w:ascii="仿宋_GB2312" w:eastAsia="仿宋_GB2312"/>
                      <w:b/>
                    </w:rPr>
                  </w:pPr>
                </w:p>
              </w:txbxContent>
            </v:textbox>
          </v:shape>
        </w:pict>
      </w:r>
    </w:p>
    <w:p w:rsidR="008F7142" w:rsidRDefault="008F7142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</w:p>
    <w:p w:rsidR="008F7142" w:rsidRDefault="008F7142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</w:p>
    <w:p w:rsidR="008A093D" w:rsidRDefault="00DB1EE8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五、本申请提案的技术方案的详细阐述</w:t>
      </w:r>
    </w:p>
    <w:p w:rsidR="009F2253" w:rsidRDefault="009F2253" w:rsidP="009F2253">
      <w:pPr>
        <w:pStyle w:val="a3"/>
        <w:ind w:firstLineChars="0" w:firstLine="360"/>
      </w:pPr>
      <w:r w:rsidRPr="009F2253">
        <w:rPr>
          <w:rFonts w:ascii="宋体" w:hAnsi="宋体"/>
          <w:sz w:val="24"/>
        </w:rPr>
        <w:t>ZooKeeper是Hadoop的正式子项目，它是一个针对大型分布式系统的可靠协调系统，提供的功能包括：配置维护、名字服务、分布式同步、组服务等。ZooKeeper的目标就是封装好复杂易出错的关键服务，将简单易用的接口和性能高效、功能稳定的系统提供给用户</w:t>
      </w:r>
      <w:r w:rsidRPr="009F2253">
        <w:rPr>
          <w:rFonts w:ascii="宋体" w:hAnsi="宋体" w:hint="eastAsia"/>
          <w:sz w:val="24"/>
        </w:rPr>
        <w:t>。</w:t>
      </w:r>
      <w:r w:rsidR="00CE27CE" w:rsidRPr="003F0182">
        <w:rPr>
          <w:rFonts w:hint="eastAsia"/>
        </w:rPr>
        <w:t>其吞吐量达到大约每秒</w:t>
      </w:r>
      <w:r w:rsidR="00CE27CE" w:rsidRPr="003F0182">
        <w:rPr>
          <w:rFonts w:hint="eastAsia"/>
        </w:rPr>
        <w:t>10000</w:t>
      </w:r>
      <w:r w:rsidR="00CE27CE" w:rsidRPr="003F0182">
        <w:rPr>
          <w:rFonts w:hint="eastAsia"/>
        </w:rPr>
        <w:t>基于写操作的工作量，对于读操作的工作量还要高几倍</w:t>
      </w:r>
      <w:r w:rsidR="00CE27CE">
        <w:rPr>
          <w:rFonts w:hint="eastAsia"/>
        </w:rPr>
        <w:t>。</w:t>
      </w:r>
    </w:p>
    <w:p w:rsidR="00943BC6" w:rsidRDefault="00943BC6" w:rsidP="009F2253">
      <w:pPr>
        <w:pStyle w:val="a3"/>
        <w:ind w:firstLineChars="0" w:firstLine="360"/>
      </w:pPr>
      <w:r w:rsidRPr="00943BC6">
        <w:rPr>
          <w:noProof/>
        </w:rPr>
        <w:drawing>
          <wp:inline distT="0" distB="0" distL="0" distR="0">
            <wp:extent cx="5274310" cy="1620155"/>
            <wp:effectExtent l="19050" t="0" r="2540" b="0"/>
            <wp:docPr id="4" name="图片 1" descr="C:\Users\cmsz\Desktop\27115143_nk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sz\Desktop\27115143_nkD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F7" w:rsidRPr="00C223AB" w:rsidRDefault="00637792" w:rsidP="00C223AB">
      <w:pPr>
        <w:pStyle w:val="a3"/>
        <w:ind w:firstLineChars="0" w:firstLine="360"/>
        <w:rPr>
          <w:rFonts w:asciiTheme="majorEastAsia" w:eastAsiaTheme="majorEastAsia" w:hAnsiTheme="majorEastAsia"/>
          <w:sz w:val="24"/>
        </w:rPr>
      </w:pPr>
      <w:r w:rsidRPr="0086331D">
        <w:rPr>
          <w:rFonts w:asciiTheme="majorEastAsia" w:eastAsiaTheme="majorEastAsia" w:hAnsiTheme="majorEastAsia" w:hint="eastAsia"/>
          <w:sz w:val="24"/>
        </w:rPr>
        <w:t>在Zookeeper中,znode是一个跟Unix文件系统路径相似的节点,可以往这个节点存储或获取数据.如果在创建znode时Flag设置 为EPHEMERAL,那么当这个创建这个znode的节点和Zookeeper失去连接后,这个znode</w:t>
      </w:r>
      <w:r w:rsidR="00943BC6">
        <w:rPr>
          <w:rFonts w:asciiTheme="majorEastAsia" w:eastAsiaTheme="majorEastAsia" w:hAnsiTheme="majorEastAsia" w:hint="eastAsia"/>
          <w:sz w:val="24"/>
        </w:rPr>
        <w:t>将不再存在于Zookeeper</w:t>
      </w:r>
      <w:r w:rsidRPr="0086331D">
        <w:rPr>
          <w:rFonts w:asciiTheme="majorEastAsia" w:eastAsiaTheme="majorEastAsia" w:hAnsiTheme="majorEastAsia" w:hint="eastAsia"/>
          <w:sz w:val="24"/>
        </w:rPr>
        <w:t>里.Zookeeper使用Watcher察觉事件信息,当客户端接收到事件信息,比如连接超时,节点数据改变,子节点改变,可以调用相应的行为来处理数。</w:t>
      </w:r>
    </w:p>
    <w:p w:rsidR="00EB63BE" w:rsidRDefault="00C223AB" w:rsidP="00EB63BE">
      <w:pPr>
        <w:pStyle w:val="a3"/>
        <w:ind w:firstLineChars="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根据上述描述的zookeeper的特点，</w:t>
      </w:r>
      <w:r w:rsidR="00EB63BE">
        <w:rPr>
          <w:rFonts w:ascii="宋体" w:hAnsi="宋体" w:hint="eastAsia"/>
          <w:sz w:val="24"/>
        </w:rPr>
        <w:t>本案的设计思路如下</w:t>
      </w:r>
      <w:r w:rsidR="000F01B8">
        <w:rPr>
          <w:rFonts w:ascii="宋体" w:hAnsi="宋体" w:hint="eastAsia"/>
          <w:sz w:val="24"/>
        </w:rPr>
        <w:t>图所示，当有一个</w:t>
      </w:r>
      <w:r w:rsidR="000F01B8">
        <w:rPr>
          <w:rFonts w:ascii="宋体" w:hAnsi="宋体" w:hint="eastAsia"/>
          <w:sz w:val="24"/>
        </w:rPr>
        <w:lastRenderedPageBreak/>
        <w:t>agent接入管理器的时候，在zookeeper中就会生成一个对应的node目录，该目录下有配置数据conf data，并且，zookeeper跟agent之间保有临时连接，agent通过该连接监听该conf data的变化，当conf data中的cmd对应的值被修改为doInstall的时候，agent1立刻感知到该变化，并找到对应的install.py脚本执行，从而达到任务下发的效果。</w:t>
      </w:r>
      <w:r w:rsidR="00C92DA2">
        <w:rPr>
          <w:rFonts w:ascii="宋体" w:hAnsi="宋体" w:hint="eastAsia"/>
          <w:sz w:val="24"/>
        </w:rPr>
        <w:t>当agent1执行完脚本成功后，修改conf data中的isSuccess值</w:t>
      </w:r>
      <w:r w:rsidR="00383C67">
        <w:rPr>
          <w:rFonts w:ascii="宋体" w:hAnsi="宋体" w:hint="eastAsia"/>
          <w:sz w:val="24"/>
        </w:rPr>
        <w:t>为1</w:t>
      </w:r>
      <w:r w:rsidR="00C92DA2">
        <w:rPr>
          <w:rFonts w:ascii="宋体" w:hAnsi="宋体" w:hint="eastAsia"/>
          <w:sz w:val="24"/>
        </w:rPr>
        <w:t>，表明任务执行成功。</w:t>
      </w:r>
      <w:r w:rsidR="00597F80">
        <w:rPr>
          <w:rFonts w:ascii="宋体" w:hAnsi="宋体" w:hint="eastAsia"/>
          <w:sz w:val="24"/>
        </w:rPr>
        <w:t>具体示意图如下：</w:t>
      </w:r>
    </w:p>
    <w:p w:rsidR="000F0754" w:rsidRDefault="0017036F" w:rsidP="00EB63BE">
      <w:pPr>
        <w:pStyle w:val="a3"/>
        <w:ind w:firstLineChars="0" w:firstLine="36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171950" cy="438150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8D" w:rsidRDefault="00D1748D" w:rsidP="00EB63BE">
      <w:pPr>
        <w:pStyle w:val="a3"/>
        <w:ind w:firstLineChars="0" w:firstLine="360"/>
        <w:rPr>
          <w:rFonts w:ascii="宋体" w:hAnsi="宋体"/>
          <w:sz w:val="24"/>
        </w:rPr>
      </w:pPr>
    </w:p>
    <w:p w:rsidR="009945C6" w:rsidRDefault="004E2E15" w:rsidP="00EB63BE">
      <w:pPr>
        <w:pStyle w:val="a3"/>
        <w:ind w:firstLineChars="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根据以上思路，我们抽象出一种通用的分布式节点管理框架如下图，</w:t>
      </w:r>
      <w:r w:rsidR="0004256F">
        <w:rPr>
          <w:rFonts w:ascii="宋体" w:hAnsi="宋体" w:hint="eastAsia"/>
          <w:sz w:val="24"/>
        </w:rPr>
        <w:t>其中的</w:t>
      </w:r>
      <w:r w:rsidR="0004256F" w:rsidRPr="009945C6">
        <w:rPr>
          <w:rFonts w:ascii="宋体" w:hAnsi="宋体" w:hint="eastAsia"/>
          <w:b/>
          <w:sz w:val="24"/>
        </w:rPr>
        <w:t>北向接口</w:t>
      </w:r>
      <w:r w:rsidR="009945C6">
        <w:rPr>
          <w:rFonts w:ascii="宋体" w:hAnsi="宋体" w:hint="eastAsia"/>
          <w:sz w:val="24"/>
        </w:rPr>
        <w:t>：</w:t>
      </w:r>
      <w:r w:rsidR="0004256F">
        <w:rPr>
          <w:rFonts w:ascii="宋体" w:hAnsi="宋体" w:hint="eastAsia"/>
          <w:sz w:val="24"/>
        </w:rPr>
        <w:t>用于供第三方平台调用，用于控制下发命令</w:t>
      </w:r>
      <w:r w:rsidR="009945C6">
        <w:rPr>
          <w:rFonts w:ascii="宋体" w:hAnsi="宋体" w:hint="eastAsia"/>
          <w:sz w:val="24"/>
        </w:rPr>
        <w:t>；</w:t>
      </w:r>
    </w:p>
    <w:p w:rsidR="009945C6" w:rsidRDefault="009945C6" w:rsidP="009945C6">
      <w:pPr>
        <w:pStyle w:val="a3"/>
        <w:ind w:firstLineChars="0" w:firstLine="0"/>
        <w:rPr>
          <w:rFonts w:ascii="宋体" w:hAnsi="宋体"/>
          <w:sz w:val="24"/>
        </w:rPr>
      </w:pPr>
      <w:r w:rsidRPr="009945C6">
        <w:rPr>
          <w:rFonts w:ascii="宋体" w:hAnsi="宋体" w:hint="eastAsia"/>
          <w:b/>
          <w:sz w:val="24"/>
        </w:rPr>
        <w:t>管理节点</w:t>
      </w:r>
      <w:r>
        <w:rPr>
          <w:rFonts w:ascii="宋体" w:hAnsi="宋体" w:hint="eastAsia"/>
          <w:sz w:val="24"/>
        </w:rPr>
        <w:t>：由</w:t>
      </w:r>
      <w:r w:rsidR="0004256F">
        <w:rPr>
          <w:rFonts w:ascii="宋体" w:hAnsi="宋体" w:hint="eastAsia"/>
          <w:sz w:val="24"/>
        </w:rPr>
        <w:t>zookeeper集群</w:t>
      </w:r>
      <w:r>
        <w:rPr>
          <w:rFonts w:ascii="宋体" w:hAnsi="宋体" w:hint="eastAsia"/>
          <w:sz w:val="24"/>
        </w:rPr>
        <w:t>构成，用于分布式协调管理</w:t>
      </w:r>
      <w:r w:rsidR="009B5117">
        <w:rPr>
          <w:rFonts w:ascii="宋体" w:hAnsi="宋体" w:hint="eastAsia"/>
          <w:sz w:val="24"/>
        </w:rPr>
        <w:t>Agent</w:t>
      </w:r>
      <w:r>
        <w:rPr>
          <w:rFonts w:ascii="宋体" w:hAnsi="宋体" w:hint="eastAsia"/>
          <w:sz w:val="24"/>
        </w:rPr>
        <w:t>；</w:t>
      </w:r>
    </w:p>
    <w:p w:rsidR="009945C6" w:rsidRDefault="009945C6" w:rsidP="009945C6">
      <w:pPr>
        <w:pStyle w:val="a3"/>
        <w:ind w:firstLineChars="0" w:firstLine="0"/>
        <w:rPr>
          <w:rFonts w:ascii="宋体" w:hAnsi="宋体"/>
          <w:sz w:val="24"/>
        </w:rPr>
      </w:pPr>
      <w:r w:rsidRPr="009945C6">
        <w:rPr>
          <w:rFonts w:ascii="宋体" w:hAnsi="宋体" w:hint="eastAsia"/>
          <w:b/>
          <w:sz w:val="24"/>
        </w:rPr>
        <w:t>Agent：</w:t>
      </w:r>
      <w:r w:rsidR="0012790D">
        <w:rPr>
          <w:rFonts w:ascii="宋体" w:hAnsi="宋体" w:hint="eastAsia"/>
          <w:sz w:val="24"/>
        </w:rPr>
        <w:t>部署在节点上的代理程序，用于管理节点</w:t>
      </w:r>
      <w:r>
        <w:rPr>
          <w:rFonts w:ascii="宋体" w:hAnsi="宋体" w:hint="eastAsia"/>
          <w:sz w:val="24"/>
        </w:rPr>
        <w:t>；</w:t>
      </w:r>
    </w:p>
    <w:p w:rsidR="000F01B8" w:rsidRPr="00EB63BE" w:rsidRDefault="004E2E15" w:rsidP="009945C6">
      <w:pPr>
        <w:pStyle w:val="a3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由于python语言的可移植性，只要在任何节点上部署代理程序，即可将该节点纳入管理节点进行管理，所以它是一种通用的框架，可以管理包括物理设备、虚拟设备、应用容器、hadoop节点等。</w:t>
      </w:r>
    </w:p>
    <w:p w:rsidR="00475DFA" w:rsidRDefault="004E2E15" w:rsidP="009F2253">
      <w:pPr>
        <w:pStyle w:val="a3"/>
        <w:ind w:firstLineChars="0" w:firstLine="36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048125" cy="3124200"/>
            <wp:effectExtent l="1905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871" w:rsidRDefault="00932871" w:rsidP="009F2253">
      <w:pPr>
        <w:pStyle w:val="a3"/>
        <w:ind w:firstLineChars="0" w:firstLine="360"/>
        <w:rPr>
          <w:rFonts w:ascii="宋体" w:hAnsi="宋体"/>
          <w:sz w:val="24"/>
        </w:rPr>
      </w:pPr>
    </w:p>
    <w:p w:rsidR="009945C6" w:rsidRDefault="00F00853" w:rsidP="009F2253">
      <w:pPr>
        <w:pStyle w:val="a3"/>
        <w:ind w:firstLineChars="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下面是</w:t>
      </w:r>
      <w:r w:rsidR="009945C6">
        <w:rPr>
          <w:rFonts w:ascii="宋体" w:hAnsi="宋体" w:hint="eastAsia"/>
          <w:sz w:val="24"/>
        </w:rPr>
        <w:t>该框架的运行视图</w:t>
      </w:r>
      <w:r>
        <w:rPr>
          <w:rFonts w:ascii="宋体" w:hAnsi="宋体" w:hint="eastAsia"/>
          <w:sz w:val="24"/>
        </w:rPr>
        <w:t>，其中各个组件的功能介绍如下：</w:t>
      </w:r>
    </w:p>
    <w:p w:rsidR="009945C6" w:rsidRDefault="00F00853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连接初始化</w:t>
      </w:r>
      <w:r>
        <w:rPr>
          <w:rFonts w:ascii="宋体" w:hAnsi="宋体" w:hint="eastAsia"/>
          <w:sz w:val="24"/>
        </w:rPr>
        <w:t>：用于和zookeeper建立临时连接；</w:t>
      </w:r>
    </w:p>
    <w:p w:rsidR="00F00853" w:rsidRDefault="00F00853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控制台</w:t>
      </w:r>
      <w:r>
        <w:rPr>
          <w:rFonts w:ascii="宋体" w:hAnsi="宋体" w:hint="eastAsia"/>
          <w:sz w:val="24"/>
        </w:rPr>
        <w:t>：命令下发入口，供上层调用；</w:t>
      </w:r>
    </w:p>
    <w:p w:rsidR="00F00853" w:rsidRDefault="00F00853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数据采集</w:t>
      </w:r>
      <w:r>
        <w:rPr>
          <w:rFonts w:ascii="宋体" w:hAnsi="宋体" w:hint="eastAsia"/>
          <w:sz w:val="24"/>
        </w:rPr>
        <w:t>：用于采集代理上报的数据，供上层调用；</w:t>
      </w:r>
    </w:p>
    <w:p w:rsidR="00F00853" w:rsidRDefault="00F00853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节点管理目录</w:t>
      </w:r>
      <w:r>
        <w:rPr>
          <w:rFonts w:ascii="宋体" w:hAnsi="宋体" w:hint="eastAsia"/>
          <w:sz w:val="24"/>
        </w:rPr>
        <w:t>：用于节点管理的目录，每个节点对应一个，里面存放配置文件；</w:t>
      </w:r>
    </w:p>
    <w:p w:rsidR="00F00853" w:rsidRDefault="00F00853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状态同步目录</w:t>
      </w:r>
      <w:r>
        <w:rPr>
          <w:rFonts w:ascii="宋体" w:hAnsi="宋体" w:hint="eastAsia"/>
          <w:sz w:val="24"/>
        </w:rPr>
        <w:t>：用于节点状态同步的目录；</w:t>
      </w:r>
    </w:p>
    <w:p w:rsidR="00F00853" w:rsidRDefault="00F00853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数据采集目录</w:t>
      </w:r>
      <w:r>
        <w:rPr>
          <w:rFonts w:ascii="宋体" w:hAnsi="宋体" w:hint="eastAsia"/>
          <w:sz w:val="24"/>
        </w:rPr>
        <w:t>：用于节点数据采集的目录；</w:t>
      </w:r>
    </w:p>
    <w:p w:rsidR="003565EC" w:rsidRDefault="003565EC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命令处理</w:t>
      </w:r>
      <w:r>
        <w:rPr>
          <w:rFonts w:ascii="宋体" w:hAnsi="宋体" w:hint="eastAsia"/>
          <w:sz w:val="24"/>
        </w:rPr>
        <w:t>：用于接受命令并执行；</w:t>
      </w:r>
    </w:p>
    <w:p w:rsidR="003565EC" w:rsidRDefault="003565EC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状态同步</w:t>
      </w:r>
      <w:r>
        <w:rPr>
          <w:rFonts w:ascii="宋体" w:hAnsi="宋体" w:hint="eastAsia"/>
          <w:sz w:val="24"/>
        </w:rPr>
        <w:t>：用于节点的状态同步；</w:t>
      </w:r>
    </w:p>
    <w:p w:rsidR="003565EC" w:rsidRPr="003565EC" w:rsidRDefault="003565EC" w:rsidP="009F2253">
      <w:pPr>
        <w:pStyle w:val="a3"/>
        <w:ind w:firstLineChars="0" w:firstLine="360"/>
        <w:rPr>
          <w:rFonts w:ascii="宋体" w:hAnsi="宋体"/>
          <w:sz w:val="24"/>
        </w:rPr>
      </w:pPr>
      <w:r w:rsidRPr="00243F00">
        <w:rPr>
          <w:rFonts w:ascii="宋体" w:hAnsi="宋体" w:hint="eastAsia"/>
          <w:b/>
          <w:sz w:val="24"/>
        </w:rPr>
        <w:t>数据上报</w:t>
      </w:r>
      <w:r>
        <w:rPr>
          <w:rFonts w:ascii="宋体" w:hAnsi="宋体" w:hint="eastAsia"/>
          <w:sz w:val="24"/>
        </w:rPr>
        <w:t>：用于节点的数据上报；</w:t>
      </w:r>
    </w:p>
    <w:p w:rsidR="000F0754" w:rsidRPr="009F2253" w:rsidRDefault="009945C6" w:rsidP="009945C6">
      <w:pPr>
        <w:pStyle w:val="a3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ab/>
      </w:r>
      <w:r w:rsidR="003565EC">
        <w:rPr>
          <w:noProof/>
        </w:rPr>
        <w:drawing>
          <wp:inline distT="0" distB="0" distL="0" distR="0">
            <wp:extent cx="3743325" cy="3848100"/>
            <wp:effectExtent l="1905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54" w:rsidRDefault="00920254" w:rsidP="002C3FF0"/>
    <w:p w:rsidR="000F0754" w:rsidRDefault="000F2102" w:rsidP="002C3FF0">
      <w:r>
        <w:rPr>
          <w:rFonts w:hint="eastAsia"/>
        </w:rPr>
        <w:t>一个命令下发的流程图如下：</w:t>
      </w:r>
    </w:p>
    <w:p w:rsidR="000F2102" w:rsidRPr="00EB63BE" w:rsidRDefault="000F2102" w:rsidP="00DB7C4B">
      <w:pPr>
        <w:ind w:firstLineChars="200" w:firstLine="420"/>
      </w:pPr>
      <w:r>
        <w:rPr>
          <w:noProof/>
        </w:rPr>
        <w:drawing>
          <wp:inline distT="0" distB="0" distL="0" distR="0">
            <wp:extent cx="3838575" cy="400917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0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8" w:rsidRDefault="00DB1EE8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六、本申请提案的关键点和欲保护点</w:t>
      </w:r>
    </w:p>
    <w:p w:rsidR="000F0754" w:rsidRDefault="000F0754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1.利用zookeeper</w:t>
      </w:r>
      <w:r w:rsidR="00F87732">
        <w:rPr>
          <w:rFonts w:ascii="黑体" w:eastAsia="黑体" w:hint="eastAsia"/>
          <w:sz w:val="24"/>
        </w:rPr>
        <w:t>集群</w:t>
      </w:r>
      <w:r>
        <w:rPr>
          <w:rFonts w:ascii="黑体" w:eastAsia="黑体" w:hint="eastAsia"/>
          <w:sz w:val="24"/>
        </w:rPr>
        <w:t>作为分布式协调管理器；</w:t>
      </w:r>
    </w:p>
    <w:p w:rsidR="000F0754" w:rsidRDefault="000F0754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2.利用python做代理程序</w:t>
      </w:r>
      <w:r w:rsidR="0062043A">
        <w:rPr>
          <w:rFonts w:ascii="黑体" w:eastAsia="黑体" w:hint="eastAsia"/>
          <w:sz w:val="24"/>
        </w:rPr>
        <w:t>实现对节点的管理</w:t>
      </w:r>
      <w:r>
        <w:rPr>
          <w:rFonts w:ascii="黑体" w:eastAsia="黑体" w:hint="eastAsia"/>
          <w:sz w:val="24"/>
        </w:rPr>
        <w:t>；</w:t>
      </w:r>
    </w:p>
    <w:p w:rsidR="00DB1EE8" w:rsidRDefault="00DB1EE8" w:rsidP="00F15381">
      <w:pPr>
        <w:spacing w:line="460" w:lineRule="exact"/>
        <w:rPr>
          <w:rFonts w:ascii="仿宋_GB2312" w:eastAsia="仿宋_GB2312"/>
          <w:sz w:val="24"/>
        </w:rPr>
      </w:pPr>
    </w:p>
    <w:p w:rsidR="008F7142" w:rsidRDefault="00E5766E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  <w:r w:rsidRPr="00E5766E">
        <w:rPr>
          <w:rFonts w:ascii="楷体" w:eastAsia="楷体" w:hAnsi="楷体"/>
          <w:noProof/>
          <w:color w:val="0000FF"/>
          <w:sz w:val="24"/>
        </w:rPr>
        <w:pict>
          <v:shape id="_x0000_s1058" type="#_x0000_t202" style="position:absolute;left:0;text-align:left;margin-left:0;margin-top:9.2pt;width:396pt;height:54.6pt;z-index:251658752" strokecolor="#036" strokeweight="1.25pt">
            <v:textbox style="mso-next-textbox:#_x0000_s1058">
              <w:txbxContent>
                <w:p w:rsidR="00292E7C" w:rsidRPr="00265F3C" w:rsidRDefault="00292E7C" w:rsidP="008F7142">
                  <w:pPr>
                    <w:spacing w:line="460" w:lineRule="exact"/>
                    <w:rPr>
                      <w:rFonts w:ascii="仿宋_GB2312" w:eastAsia="仿宋_GB2312" w:hAnsi="楷体"/>
                      <w:b/>
                      <w:color w:val="0000FF"/>
                      <w:sz w:val="24"/>
                    </w:rPr>
                  </w:pPr>
                  <w:r w:rsidRPr="00265F3C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注：提炼出</w:t>
                  </w:r>
                  <w:r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了</w:t>
                  </w:r>
                  <w:r w:rsidRPr="00265F3C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本方案中作出创新性改进的重要技术点，并按照重要性顺序逐一列出。</w:t>
                  </w:r>
                </w:p>
                <w:p w:rsidR="00292E7C" w:rsidRPr="00265F3C" w:rsidRDefault="00292E7C" w:rsidP="008F7142">
                  <w:pPr>
                    <w:rPr>
                      <w:rFonts w:ascii="仿宋_GB2312" w:eastAsia="仿宋_GB2312"/>
                      <w:b/>
                    </w:rPr>
                  </w:pPr>
                </w:p>
              </w:txbxContent>
            </v:textbox>
          </v:shape>
        </w:pict>
      </w:r>
    </w:p>
    <w:p w:rsidR="008F7142" w:rsidRDefault="008F7142">
      <w:pPr>
        <w:spacing w:line="460" w:lineRule="exact"/>
        <w:ind w:firstLineChars="200" w:firstLine="480"/>
        <w:rPr>
          <w:rFonts w:ascii="楷体" w:eastAsia="楷体" w:hAnsi="楷体"/>
          <w:color w:val="0000FF"/>
          <w:sz w:val="24"/>
        </w:rPr>
      </w:pPr>
    </w:p>
    <w:p w:rsidR="00DB1EE8" w:rsidRDefault="00DB1EE8" w:rsidP="00B6068B">
      <w:pPr>
        <w:spacing w:beforeLines="50" w:line="480" w:lineRule="exact"/>
        <w:rPr>
          <w:rFonts w:ascii="黑体" w:eastAsia="黑体"/>
          <w:sz w:val="24"/>
        </w:rPr>
      </w:pPr>
    </w:p>
    <w:p w:rsidR="00DB1EE8" w:rsidRDefault="00DB1EE8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七、</w:t>
      </w:r>
      <w:r>
        <w:rPr>
          <w:rFonts w:ascii="黑体" w:eastAsia="黑体"/>
          <w:sz w:val="24"/>
        </w:rPr>
        <w:t>与第</w:t>
      </w:r>
      <w:r>
        <w:rPr>
          <w:rFonts w:ascii="黑体" w:eastAsia="黑体" w:hint="eastAsia"/>
          <w:sz w:val="24"/>
        </w:rPr>
        <w:t>三</w:t>
      </w:r>
      <w:r>
        <w:rPr>
          <w:rFonts w:ascii="黑体" w:eastAsia="黑体"/>
          <w:sz w:val="24"/>
        </w:rPr>
        <w:t>条</w:t>
      </w:r>
      <w:r>
        <w:rPr>
          <w:rFonts w:ascii="黑体" w:eastAsia="黑体" w:hint="eastAsia"/>
          <w:sz w:val="24"/>
        </w:rPr>
        <w:t>中</w:t>
      </w:r>
      <w:r>
        <w:rPr>
          <w:rFonts w:ascii="黑体" w:eastAsia="黑体"/>
          <w:sz w:val="24"/>
        </w:rPr>
        <w:t>最</w:t>
      </w:r>
      <w:r>
        <w:rPr>
          <w:rFonts w:ascii="黑体" w:eastAsia="黑体" w:hint="eastAsia"/>
          <w:sz w:val="24"/>
        </w:rPr>
        <w:t>接近</w:t>
      </w:r>
      <w:r>
        <w:rPr>
          <w:rFonts w:ascii="黑体" w:eastAsia="黑体"/>
          <w:sz w:val="24"/>
        </w:rPr>
        <w:t>的现有技术相比，本申请提案有何</w:t>
      </w:r>
      <w:r>
        <w:rPr>
          <w:rFonts w:ascii="黑体" w:eastAsia="黑体" w:hint="eastAsia"/>
          <w:sz w:val="24"/>
        </w:rPr>
        <w:t>技术</w:t>
      </w:r>
      <w:r>
        <w:rPr>
          <w:rFonts w:ascii="黑体" w:eastAsia="黑体"/>
          <w:sz w:val="24"/>
        </w:rPr>
        <w:t>优点</w:t>
      </w:r>
    </w:p>
    <w:p w:rsidR="00C971E2" w:rsidRDefault="00C971E2" w:rsidP="00C971E2">
      <w:r>
        <w:rPr>
          <w:rFonts w:hint="eastAsia"/>
        </w:rPr>
        <w:t>从以上描述可以看出，这个框架相对于传统框架具有以下特点：</w:t>
      </w:r>
    </w:p>
    <w:p w:rsidR="00C971E2" w:rsidRDefault="00C971E2" w:rsidP="00C971E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做分布式协调，具有高可用和高性能，并且去“中心化”；</w:t>
      </w:r>
    </w:p>
    <w:p w:rsidR="00C971E2" w:rsidRDefault="00C971E2" w:rsidP="00C971E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，使的控制端和代理端解耦；</w:t>
      </w:r>
    </w:p>
    <w:p w:rsidR="00C971E2" w:rsidRDefault="00C971E2" w:rsidP="00C971E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zookeeper</w:t>
      </w:r>
      <w:r>
        <w:rPr>
          <w:rFonts w:hint="eastAsia"/>
        </w:rPr>
        <w:t>里面的</w:t>
      </w:r>
      <w:r>
        <w:rPr>
          <w:rFonts w:hint="eastAsia"/>
        </w:rPr>
        <w:t>znode</w:t>
      </w:r>
      <w:r>
        <w:rPr>
          <w:rFonts w:hint="eastAsia"/>
        </w:rPr>
        <w:t>可以动态增加和减少，使得被管理节点可以动态增加和减少；</w:t>
      </w:r>
    </w:p>
    <w:p w:rsidR="00C971E2" w:rsidRDefault="00C971E2" w:rsidP="00C971E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agent</w:t>
      </w:r>
      <w:r>
        <w:rPr>
          <w:rFonts w:hint="eastAsia"/>
        </w:rPr>
        <w:t>监听着</w:t>
      </w:r>
      <w:r>
        <w:rPr>
          <w:rFonts w:hint="eastAsia"/>
        </w:rPr>
        <w:t>zookeeper</w:t>
      </w:r>
      <w:r>
        <w:rPr>
          <w:rFonts w:hint="eastAsia"/>
        </w:rPr>
        <w:t>里面的</w:t>
      </w:r>
      <w:r>
        <w:rPr>
          <w:rFonts w:hint="eastAsia"/>
        </w:rPr>
        <w:t>znode</w:t>
      </w:r>
      <w:r>
        <w:rPr>
          <w:rFonts w:hint="eastAsia"/>
        </w:rPr>
        <w:t>，并且使用</w:t>
      </w:r>
      <w:r>
        <w:rPr>
          <w:rFonts w:hint="eastAsia"/>
        </w:rPr>
        <w:t>watcher</w:t>
      </w:r>
      <w:r>
        <w:rPr>
          <w:rFonts w:hint="eastAsia"/>
        </w:rPr>
        <w:t>观察事件的，使得</w:t>
      </w:r>
      <w:r>
        <w:rPr>
          <w:rFonts w:hint="eastAsia"/>
        </w:rPr>
        <w:t>zookeeper</w:t>
      </w:r>
      <w:r>
        <w:rPr>
          <w:rFonts w:hint="eastAsia"/>
        </w:rPr>
        <w:t>能够实时感知被管理节点的变化；</w:t>
      </w:r>
    </w:p>
    <w:p w:rsidR="00C971E2" w:rsidRDefault="00C971E2" w:rsidP="00C971E2">
      <w:pPr>
        <w:pStyle w:val="af0"/>
        <w:numPr>
          <w:ilvl w:val="0"/>
          <w:numId w:val="40"/>
        </w:numPr>
        <w:ind w:firstLineChars="0"/>
      </w:pPr>
      <w:r>
        <w:t>A</w:t>
      </w:r>
      <w:r>
        <w:rPr>
          <w:rFonts w:hint="eastAsia"/>
        </w:rPr>
        <w:t>gent</w:t>
      </w:r>
      <w:r>
        <w:rPr>
          <w:rFonts w:hint="eastAsia"/>
        </w:rPr>
        <w:t>采用</w:t>
      </w:r>
      <w:r>
        <w:rPr>
          <w:rFonts w:hint="eastAsia"/>
        </w:rPr>
        <w:t>python</w:t>
      </w:r>
      <w:r>
        <w:rPr>
          <w:rFonts w:hint="eastAsia"/>
        </w:rPr>
        <w:t>开发，能够在业务不中断的前提下，实现新功能的上线；</w:t>
      </w:r>
    </w:p>
    <w:p w:rsidR="00C971E2" w:rsidRDefault="00C971E2" w:rsidP="00C971E2">
      <w:pPr>
        <w:pStyle w:val="af0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，能够实现代理的自动升级自管理；</w:t>
      </w:r>
    </w:p>
    <w:p w:rsidR="00B6068B" w:rsidRPr="00920254" w:rsidRDefault="00B6068B" w:rsidP="00C971E2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，可以实现对节点的集群管理；</w:t>
      </w:r>
    </w:p>
    <w:p w:rsidR="006570E5" w:rsidRPr="00C971E2" w:rsidRDefault="006570E5" w:rsidP="00FD473F">
      <w:pPr>
        <w:spacing w:line="460" w:lineRule="exact"/>
        <w:rPr>
          <w:rFonts w:ascii="仿宋_GB2312" w:eastAsia="仿宋_GB2312"/>
          <w:sz w:val="24"/>
        </w:rPr>
      </w:pPr>
    </w:p>
    <w:p w:rsidR="004D0ADC" w:rsidRDefault="00E5766E" w:rsidP="004D0ADC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  <w:r w:rsidRPr="00E5766E">
        <w:rPr>
          <w:rFonts w:ascii="黑体" w:eastAsia="黑体"/>
          <w:noProof/>
          <w:sz w:val="24"/>
        </w:rPr>
        <w:pict>
          <v:shape id="_x0000_s1059" type="#_x0000_t202" style="position:absolute;left:0;text-align:left;margin-left:3.6pt;margin-top:16.4pt;width:396pt;height:54.6pt;z-index:251659776" strokecolor="#036" strokeweight="1.25pt">
            <v:textbox style="mso-next-textbox:#_x0000_s1059">
              <w:txbxContent>
                <w:p w:rsidR="00292E7C" w:rsidRPr="006E510F" w:rsidRDefault="00292E7C" w:rsidP="008F7142">
                  <w:pPr>
                    <w:spacing w:line="460" w:lineRule="exact"/>
                    <w:rPr>
                      <w:rFonts w:ascii="仿宋_GB2312" w:eastAsia="仿宋_GB2312" w:hAnsi="楷体"/>
                      <w:b/>
                      <w:color w:val="0000FF"/>
                      <w:sz w:val="24"/>
                    </w:rPr>
                  </w:pPr>
                  <w:r w:rsidRPr="006E510F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注：对应于第四部分中</w:t>
                  </w:r>
                  <w:r w:rsidRPr="006E510F">
                    <w:rPr>
                      <w:rFonts w:ascii="仿宋_GB2312" w:eastAsia="仿宋_GB2312" w:hAnsi="宋体" w:cs="宋体" w:hint="eastAsia"/>
                      <w:b/>
                      <w:color w:val="0000FF"/>
                      <w:sz w:val="24"/>
                    </w:rPr>
                    <w:t>本发明</w:t>
                  </w:r>
                  <w:r w:rsidRPr="006E510F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要解决的技术问题，逐一写明</w:t>
                  </w:r>
                  <w:r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了</w:t>
                  </w:r>
                  <w:r w:rsidRPr="006E510F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在解决技术问题之后取得的技术效果。</w:t>
                  </w:r>
                </w:p>
                <w:p w:rsidR="00292E7C" w:rsidRPr="006E510F" w:rsidRDefault="00292E7C" w:rsidP="008F7142">
                  <w:pPr>
                    <w:rPr>
                      <w:rFonts w:ascii="仿宋_GB2312" w:eastAsia="仿宋_GB2312"/>
                      <w:b/>
                    </w:rPr>
                  </w:pPr>
                </w:p>
              </w:txbxContent>
            </v:textbox>
          </v:shape>
        </w:pict>
      </w:r>
    </w:p>
    <w:p w:rsidR="008F7142" w:rsidRDefault="008F7142" w:rsidP="00436B6A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</w:p>
    <w:p w:rsidR="008F7142" w:rsidRDefault="008F7142" w:rsidP="00436B6A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</w:p>
    <w:p w:rsidR="00DB1EE8" w:rsidRDefault="00DB1EE8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八、</w:t>
      </w:r>
      <w:r>
        <w:rPr>
          <w:rFonts w:ascii="黑体" w:eastAsia="黑体"/>
          <w:sz w:val="24"/>
        </w:rPr>
        <w:t>其他有助于理解本</w:t>
      </w:r>
      <w:r>
        <w:rPr>
          <w:rFonts w:ascii="黑体" w:eastAsia="黑体" w:hint="eastAsia"/>
          <w:sz w:val="24"/>
        </w:rPr>
        <w:t>申请提案</w:t>
      </w:r>
      <w:r>
        <w:rPr>
          <w:rFonts w:ascii="黑体" w:eastAsia="黑体"/>
          <w:sz w:val="24"/>
        </w:rPr>
        <w:t>的</w:t>
      </w:r>
      <w:r>
        <w:rPr>
          <w:rFonts w:ascii="黑体" w:eastAsia="黑体" w:hint="eastAsia"/>
          <w:sz w:val="24"/>
        </w:rPr>
        <w:t>技术</w:t>
      </w:r>
      <w:r>
        <w:rPr>
          <w:rFonts w:ascii="黑体" w:eastAsia="黑体"/>
          <w:sz w:val="24"/>
        </w:rPr>
        <w:t>资料</w:t>
      </w:r>
    </w:p>
    <w:p w:rsidR="001F2079" w:rsidRDefault="001F2079" w:rsidP="00B6068B">
      <w:pPr>
        <w:spacing w:beforeLines="50" w:line="480" w:lineRule="exact"/>
        <w:outlineLvl w:val="0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Z</w:t>
      </w:r>
      <w:r>
        <w:rPr>
          <w:rFonts w:ascii="黑体" w:eastAsia="黑体" w:hint="eastAsia"/>
          <w:sz w:val="24"/>
        </w:rPr>
        <w:t>ookeeper官网：</w:t>
      </w:r>
    </w:p>
    <w:p w:rsidR="001A17A0" w:rsidRDefault="00E5766E" w:rsidP="00922275">
      <w:pPr>
        <w:spacing w:line="460" w:lineRule="exact"/>
        <w:rPr>
          <w:rFonts w:ascii="仿宋_GB2312" w:eastAsia="仿宋_GB2312"/>
          <w:sz w:val="24"/>
        </w:rPr>
      </w:pPr>
      <w:hyperlink r:id="rId16" w:history="1">
        <w:r w:rsidR="001F2079" w:rsidRPr="009A4080">
          <w:rPr>
            <w:rStyle w:val="a4"/>
            <w:rFonts w:ascii="仿宋_GB2312" w:eastAsia="仿宋_GB2312"/>
            <w:sz w:val="24"/>
          </w:rPr>
          <w:t>http://zookeeper.apache.org/</w:t>
        </w:r>
      </w:hyperlink>
    </w:p>
    <w:p w:rsidR="001F2079" w:rsidRPr="00922275" w:rsidRDefault="001F2079" w:rsidP="00922275">
      <w:pPr>
        <w:spacing w:line="460" w:lineRule="exact"/>
        <w:rPr>
          <w:rFonts w:ascii="仿宋_GB2312" w:eastAsia="仿宋_GB2312"/>
          <w:sz w:val="24"/>
        </w:rPr>
      </w:pPr>
    </w:p>
    <w:p w:rsidR="008F7142" w:rsidRDefault="00E5766E" w:rsidP="00C03B1B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noProof/>
          <w:sz w:val="24"/>
        </w:rPr>
        <w:pict>
          <v:shape id="_x0000_s1060" type="#_x0000_t202" style="position:absolute;left:0;text-align:left;margin-left:3.6pt;margin-top:9.6pt;width:396pt;height:39pt;z-index:251660800" strokecolor="#036" strokeweight="1.25pt">
            <v:textbox style="mso-next-textbox:#_x0000_s1060">
              <w:txbxContent>
                <w:p w:rsidR="00292E7C" w:rsidRPr="006E510F" w:rsidRDefault="00292E7C" w:rsidP="008F7142">
                  <w:pPr>
                    <w:spacing w:line="460" w:lineRule="exact"/>
                    <w:rPr>
                      <w:rFonts w:ascii="仿宋_GB2312" w:eastAsia="仿宋_GB2312" w:hAnsi="楷体"/>
                      <w:b/>
                      <w:color w:val="0000FF"/>
                      <w:sz w:val="24"/>
                    </w:rPr>
                  </w:pPr>
                  <w:r w:rsidRPr="006E510F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注：该标准与</w:t>
                  </w:r>
                  <w:r w:rsidRPr="006E510F">
                    <w:rPr>
                      <w:rFonts w:ascii="仿宋_GB2312" w:eastAsia="仿宋_GB2312" w:hAnsi="宋体" w:cs="宋体" w:hint="eastAsia"/>
                      <w:b/>
                      <w:color w:val="0000FF"/>
                      <w:sz w:val="24"/>
                    </w:rPr>
                    <w:t>本发明</w:t>
                  </w:r>
                  <w:r w:rsidRPr="006E510F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密切相关，且对理解</w:t>
                  </w:r>
                  <w:r w:rsidRPr="006E510F">
                    <w:rPr>
                      <w:rFonts w:ascii="仿宋_GB2312" w:eastAsia="仿宋_GB2312" w:hAnsi="宋体" w:cs="宋体" w:hint="eastAsia"/>
                      <w:b/>
                      <w:color w:val="0000FF"/>
                      <w:sz w:val="24"/>
                    </w:rPr>
                    <w:t>本发明</w:t>
                  </w:r>
                  <w:r w:rsidRPr="006E510F">
                    <w:rPr>
                      <w:rFonts w:ascii="仿宋_GB2312" w:eastAsia="仿宋_GB2312" w:hAnsi="楷体" w:hint="eastAsia"/>
                      <w:b/>
                      <w:color w:val="0000FF"/>
                      <w:sz w:val="24"/>
                    </w:rPr>
                    <w:t>有帮助。</w:t>
                  </w:r>
                </w:p>
                <w:p w:rsidR="00292E7C" w:rsidRPr="006E510F" w:rsidRDefault="00292E7C" w:rsidP="008F7142">
                  <w:pPr>
                    <w:rPr>
                      <w:rFonts w:ascii="仿宋_GB2312" w:eastAsia="仿宋_GB2312"/>
                      <w:b/>
                    </w:rPr>
                  </w:pPr>
                </w:p>
              </w:txbxContent>
            </v:textbox>
          </v:shape>
        </w:pict>
      </w:r>
    </w:p>
    <w:p w:rsidR="008F7142" w:rsidRPr="00C03B1B" w:rsidRDefault="008F7142" w:rsidP="00C03B1B">
      <w:pPr>
        <w:spacing w:line="460" w:lineRule="exact"/>
        <w:ind w:firstLineChars="200" w:firstLine="480"/>
        <w:rPr>
          <w:rFonts w:ascii="仿宋_GB2312" w:eastAsia="仿宋_GB2312"/>
          <w:sz w:val="24"/>
        </w:rPr>
      </w:pPr>
    </w:p>
    <w:p w:rsidR="00DB1EE8" w:rsidRDefault="00E5766E" w:rsidP="00DF10A6">
      <w:pPr>
        <w:spacing w:line="460" w:lineRule="exact"/>
        <w:rPr>
          <w:rFonts w:ascii="黑体" w:eastAsia="黑体" w:hAnsi="宋体"/>
          <w:b/>
          <w:color w:val="FF0000"/>
          <w:sz w:val="24"/>
        </w:rPr>
      </w:pPr>
      <w:r>
        <w:rPr>
          <w:rFonts w:ascii="黑体" w:eastAsia="黑体" w:hAnsi="宋体"/>
          <w:b/>
          <w:color w:val="FF0000"/>
          <w:sz w:val="24"/>
        </w:rPr>
        <w:pict>
          <v:shape id="_x0000_s1037" type="#_x0000_t202" style="position:absolute;left:0;text-align:left;margin-left:3.6pt;margin-top:17.4pt;width:396pt;height:39pt;z-index:251653632" strokecolor="red" strokeweight="1.25pt">
            <v:textbox style="mso-next-textbox:#_x0000_s1037">
              <w:txbxContent>
                <w:p w:rsidR="00292E7C" w:rsidRDefault="00292E7C">
                  <w:pPr>
                    <w:spacing w:line="460" w:lineRule="exact"/>
                  </w:pPr>
                  <w:r>
                    <w:rPr>
                      <w:rFonts w:ascii="黑体" w:eastAsia="黑体" w:hAnsi="宋体" w:hint="eastAsia"/>
                      <w:b/>
                      <w:color w:val="FF0000"/>
                      <w:sz w:val="24"/>
                    </w:rPr>
                    <w:t>提醒：本技术交底书示例所述技术方案尚未公开，请注意保密！</w:t>
                  </w:r>
                </w:p>
              </w:txbxContent>
            </v:textbox>
          </v:shape>
        </w:pict>
      </w:r>
    </w:p>
    <w:sectPr w:rsidR="00DB1EE8" w:rsidSect="00783694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758" w:rsidRDefault="00F01758">
      <w:r>
        <w:separator/>
      </w:r>
    </w:p>
  </w:endnote>
  <w:endnote w:type="continuationSeparator" w:id="0">
    <w:p w:rsidR="00F01758" w:rsidRDefault="00F01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7C" w:rsidRDefault="00E5766E">
    <w:pPr>
      <w:pStyle w:val="a9"/>
      <w:framePr w:h="0" w:wrap="around" w:vAnchor="text" w:hAnchor="margin" w:xAlign="center" w:y="1"/>
      <w:rPr>
        <w:rStyle w:val="a5"/>
      </w:rPr>
    </w:pPr>
    <w:r>
      <w:fldChar w:fldCharType="begin"/>
    </w:r>
    <w:r w:rsidR="00292E7C">
      <w:rPr>
        <w:rStyle w:val="a5"/>
      </w:rPr>
      <w:instrText xml:space="preserve">PAGE  </w:instrText>
    </w:r>
    <w:r>
      <w:fldChar w:fldCharType="end"/>
    </w:r>
  </w:p>
  <w:p w:rsidR="00292E7C" w:rsidRDefault="00292E7C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7C" w:rsidRDefault="00E5766E">
    <w:pPr>
      <w:pStyle w:val="a9"/>
      <w:framePr w:h="0" w:wrap="around" w:vAnchor="text" w:hAnchor="margin" w:xAlign="center" w:y="1"/>
      <w:rPr>
        <w:rStyle w:val="a5"/>
      </w:rPr>
    </w:pPr>
    <w:r>
      <w:fldChar w:fldCharType="begin"/>
    </w:r>
    <w:r w:rsidR="00292E7C">
      <w:rPr>
        <w:rStyle w:val="a5"/>
      </w:rPr>
      <w:instrText xml:space="preserve">PAGE  </w:instrText>
    </w:r>
    <w:r>
      <w:fldChar w:fldCharType="separate"/>
    </w:r>
    <w:r w:rsidR="00B6068B">
      <w:rPr>
        <w:rStyle w:val="a5"/>
        <w:noProof/>
      </w:rPr>
      <w:t>8</w:t>
    </w:r>
    <w:r>
      <w:fldChar w:fldCharType="end"/>
    </w:r>
  </w:p>
  <w:p w:rsidR="00292E7C" w:rsidRDefault="00292E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758" w:rsidRDefault="00F01758">
      <w:r>
        <w:separator/>
      </w:r>
    </w:p>
  </w:footnote>
  <w:footnote w:type="continuationSeparator" w:id="0">
    <w:p w:rsidR="00F01758" w:rsidRDefault="00F017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7C" w:rsidRDefault="00292E7C">
    <w:pPr>
      <w:pStyle w:val="ad"/>
      <w:jc w:val="both"/>
    </w:pPr>
    <w:r>
      <w:rPr>
        <w:rFonts w:hint="eastAsia"/>
      </w:rPr>
      <w:t>中国移动专利申请技术交底书</w:t>
    </w:r>
    <w:r>
      <w:rPr>
        <w:rFonts w:hint="eastAsia"/>
      </w:rPr>
      <w:t xml:space="preserve">                                                </w:t>
    </w:r>
    <w:r>
      <w:rPr>
        <w:rFonts w:hint="eastAsia"/>
      </w:rPr>
      <w:t>保密信息，请予保密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multilevel"/>
    <w:tmpl w:val="00000014"/>
    <w:lvl w:ilvl="0">
      <w:start w:val="1"/>
      <w:numFmt w:val="bullet"/>
      <w:lvlText w:val=""/>
      <w:lvlJc w:val="left"/>
      <w:pPr>
        <w:tabs>
          <w:tab w:val="num" w:pos="970"/>
        </w:tabs>
        <w:ind w:left="9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90"/>
        </w:tabs>
        <w:ind w:left="13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10"/>
        </w:tabs>
        <w:ind w:left="18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30"/>
        </w:tabs>
        <w:ind w:left="22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50"/>
        </w:tabs>
        <w:ind w:left="26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70"/>
        </w:tabs>
        <w:ind w:left="30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90"/>
        </w:tabs>
        <w:ind w:left="3490" w:hanging="420"/>
      </w:pPr>
      <w:rPr>
        <w:rFonts w:ascii="Wingdings" w:hAnsi="Wingdings" w:hint="default"/>
      </w:rPr>
    </w:lvl>
    <w:lvl w:ilvl="7">
      <w:start w:val="1"/>
      <w:numFmt w:val="bullet"/>
      <w:pStyle w:val="ParaCharCharCharCharCharCharCharCharCharCharCharCharCharChar"/>
      <w:lvlText w:val=""/>
      <w:lvlJc w:val="left"/>
      <w:pPr>
        <w:tabs>
          <w:tab w:val="num" w:pos="3910"/>
        </w:tabs>
        <w:ind w:left="39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0"/>
        </w:tabs>
        <w:ind w:left="4330" w:hanging="420"/>
      </w:pPr>
      <w:rPr>
        <w:rFonts w:ascii="Wingdings" w:hAnsi="Wingdings" w:hint="default"/>
      </w:rPr>
    </w:lvl>
  </w:abstractNum>
  <w:abstractNum w:abstractNumId="1">
    <w:nsid w:val="050C4874"/>
    <w:multiLevelType w:val="hybridMultilevel"/>
    <w:tmpl w:val="B20A98C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1CA6718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4635A3"/>
    <w:multiLevelType w:val="hybridMultilevel"/>
    <w:tmpl w:val="FB50B4F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9E4287A"/>
    <w:multiLevelType w:val="hybridMultilevel"/>
    <w:tmpl w:val="7DC0946C"/>
    <w:lvl w:ilvl="0" w:tplc="4BFE9E4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A2271CD"/>
    <w:multiLevelType w:val="multilevel"/>
    <w:tmpl w:val="DEFC2B0A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3583E4A"/>
    <w:multiLevelType w:val="hybridMultilevel"/>
    <w:tmpl w:val="E20CA088"/>
    <w:lvl w:ilvl="0" w:tplc="0C66FC40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7A5570A"/>
    <w:multiLevelType w:val="hybridMultilevel"/>
    <w:tmpl w:val="0F4E83A8"/>
    <w:lvl w:ilvl="0" w:tplc="CCB25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332A77"/>
    <w:multiLevelType w:val="hybridMultilevel"/>
    <w:tmpl w:val="324261A8"/>
    <w:lvl w:ilvl="0" w:tplc="9118E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805B53"/>
    <w:multiLevelType w:val="hybridMultilevel"/>
    <w:tmpl w:val="9AA29E2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EC86203"/>
    <w:multiLevelType w:val="hybridMultilevel"/>
    <w:tmpl w:val="C6F09BD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01F4AB4"/>
    <w:multiLevelType w:val="hybridMultilevel"/>
    <w:tmpl w:val="623AE2E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3B60021"/>
    <w:multiLevelType w:val="hybridMultilevel"/>
    <w:tmpl w:val="2E221A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8666C97"/>
    <w:multiLevelType w:val="multilevel"/>
    <w:tmpl w:val="C8609A6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A0638A1"/>
    <w:multiLevelType w:val="hybridMultilevel"/>
    <w:tmpl w:val="8F0C2CAE"/>
    <w:lvl w:ilvl="0" w:tplc="1CA6718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B200381"/>
    <w:multiLevelType w:val="hybridMultilevel"/>
    <w:tmpl w:val="214EFA4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3C6642D5"/>
    <w:multiLevelType w:val="multilevel"/>
    <w:tmpl w:val="B20A98C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DB21C1C"/>
    <w:multiLevelType w:val="hybridMultilevel"/>
    <w:tmpl w:val="32181D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0A717BD"/>
    <w:multiLevelType w:val="hybridMultilevel"/>
    <w:tmpl w:val="C19293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2271A4A"/>
    <w:multiLevelType w:val="hybridMultilevel"/>
    <w:tmpl w:val="91026FDE"/>
    <w:lvl w:ilvl="0" w:tplc="CA92D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2B30CB"/>
    <w:multiLevelType w:val="hybridMultilevel"/>
    <w:tmpl w:val="4A0C14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435436EF"/>
    <w:multiLevelType w:val="hybridMultilevel"/>
    <w:tmpl w:val="60AC11C0"/>
    <w:lvl w:ilvl="0" w:tplc="04090009">
      <w:start w:val="1"/>
      <w:numFmt w:val="bullet"/>
      <w:lvlText w:val=""/>
      <w:lvlJc w:val="left"/>
      <w:pPr>
        <w:tabs>
          <w:tab w:val="num" w:pos="1390"/>
        </w:tabs>
        <w:ind w:left="13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10"/>
        </w:tabs>
        <w:ind w:left="18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30"/>
        </w:tabs>
        <w:ind w:left="22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50"/>
        </w:tabs>
        <w:ind w:left="26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70"/>
        </w:tabs>
        <w:ind w:left="30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90"/>
        </w:tabs>
        <w:ind w:left="34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10"/>
        </w:tabs>
        <w:ind w:left="39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0"/>
        </w:tabs>
        <w:ind w:left="43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50"/>
        </w:tabs>
        <w:ind w:left="4750" w:hanging="420"/>
      </w:pPr>
      <w:rPr>
        <w:rFonts w:ascii="Wingdings" w:hAnsi="Wingdings" w:hint="default"/>
      </w:rPr>
    </w:lvl>
  </w:abstractNum>
  <w:abstractNum w:abstractNumId="21">
    <w:nsid w:val="46A74119"/>
    <w:multiLevelType w:val="hybridMultilevel"/>
    <w:tmpl w:val="16FE624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7D62908"/>
    <w:multiLevelType w:val="hybridMultilevel"/>
    <w:tmpl w:val="C5A0075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8681067"/>
    <w:multiLevelType w:val="hybridMultilevel"/>
    <w:tmpl w:val="D090D990"/>
    <w:lvl w:ilvl="0" w:tplc="1EB6A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D4704F"/>
    <w:multiLevelType w:val="hybridMultilevel"/>
    <w:tmpl w:val="3A2C08DC"/>
    <w:lvl w:ilvl="0" w:tplc="C0006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BD3581"/>
    <w:multiLevelType w:val="multilevel"/>
    <w:tmpl w:val="FB50B4F8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528045C2"/>
    <w:multiLevelType w:val="hybridMultilevel"/>
    <w:tmpl w:val="28267DE8"/>
    <w:lvl w:ilvl="0" w:tplc="1CA6718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CA6718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B3F3660"/>
    <w:multiLevelType w:val="multilevel"/>
    <w:tmpl w:val="4DAE73B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D4F6A01"/>
    <w:multiLevelType w:val="hybridMultilevel"/>
    <w:tmpl w:val="CDCA4CCC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5F712CA2"/>
    <w:multiLevelType w:val="hybridMultilevel"/>
    <w:tmpl w:val="077EE9E8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0">
    <w:nsid w:val="647E00B1"/>
    <w:multiLevelType w:val="hybridMultilevel"/>
    <w:tmpl w:val="4DAE73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7155190"/>
    <w:multiLevelType w:val="hybridMultilevel"/>
    <w:tmpl w:val="BA305AC0"/>
    <w:lvl w:ilvl="0" w:tplc="1CA6718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6B277E01"/>
    <w:multiLevelType w:val="hybridMultilevel"/>
    <w:tmpl w:val="6A90B55A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3">
    <w:nsid w:val="6B9A3A04"/>
    <w:multiLevelType w:val="multilevel"/>
    <w:tmpl w:val="7DC0946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6BC53FED"/>
    <w:multiLevelType w:val="multilevel"/>
    <w:tmpl w:val="16FE624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6D036685"/>
    <w:multiLevelType w:val="multilevel"/>
    <w:tmpl w:val="214EFA44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6DA3590C"/>
    <w:multiLevelType w:val="hybridMultilevel"/>
    <w:tmpl w:val="F350CBAC"/>
    <w:lvl w:ilvl="0" w:tplc="3B244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9E6C38"/>
    <w:multiLevelType w:val="hybridMultilevel"/>
    <w:tmpl w:val="C8609A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6A2645B"/>
    <w:multiLevelType w:val="hybridMultilevel"/>
    <w:tmpl w:val="EB1AD7E4"/>
    <w:lvl w:ilvl="0" w:tplc="2E2EE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0F0727"/>
    <w:multiLevelType w:val="multilevel"/>
    <w:tmpl w:val="28267DE8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9"/>
  </w:num>
  <w:num w:numId="3">
    <w:abstractNumId w:val="32"/>
  </w:num>
  <w:num w:numId="4">
    <w:abstractNumId w:val="20"/>
  </w:num>
  <w:num w:numId="5">
    <w:abstractNumId w:val="3"/>
  </w:num>
  <w:num w:numId="6">
    <w:abstractNumId w:val="33"/>
  </w:num>
  <w:num w:numId="7">
    <w:abstractNumId w:val="2"/>
  </w:num>
  <w:num w:numId="8">
    <w:abstractNumId w:val="14"/>
  </w:num>
  <w:num w:numId="9">
    <w:abstractNumId w:val="25"/>
  </w:num>
  <w:num w:numId="10">
    <w:abstractNumId w:val="28"/>
  </w:num>
  <w:num w:numId="11">
    <w:abstractNumId w:val="21"/>
  </w:num>
  <w:num w:numId="12">
    <w:abstractNumId w:val="34"/>
  </w:num>
  <w:num w:numId="13">
    <w:abstractNumId w:val="9"/>
  </w:num>
  <w:num w:numId="14">
    <w:abstractNumId w:val="35"/>
  </w:num>
  <w:num w:numId="15">
    <w:abstractNumId w:val="22"/>
  </w:num>
  <w:num w:numId="16">
    <w:abstractNumId w:val="37"/>
  </w:num>
  <w:num w:numId="17">
    <w:abstractNumId w:val="12"/>
  </w:num>
  <w:num w:numId="18">
    <w:abstractNumId w:val="8"/>
  </w:num>
  <w:num w:numId="19">
    <w:abstractNumId w:val="30"/>
  </w:num>
  <w:num w:numId="20">
    <w:abstractNumId w:val="27"/>
  </w:num>
  <w:num w:numId="21">
    <w:abstractNumId w:val="10"/>
  </w:num>
  <w:num w:numId="22">
    <w:abstractNumId w:val="26"/>
  </w:num>
  <w:num w:numId="23">
    <w:abstractNumId w:val="4"/>
  </w:num>
  <w:num w:numId="24">
    <w:abstractNumId w:val="31"/>
  </w:num>
  <w:num w:numId="25">
    <w:abstractNumId w:val="39"/>
  </w:num>
  <w:num w:numId="26">
    <w:abstractNumId w:val="1"/>
  </w:num>
  <w:num w:numId="27">
    <w:abstractNumId w:val="15"/>
  </w:num>
  <w:num w:numId="28">
    <w:abstractNumId w:val="13"/>
  </w:num>
  <w:num w:numId="29">
    <w:abstractNumId w:val="16"/>
  </w:num>
  <w:num w:numId="30">
    <w:abstractNumId w:val="11"/>
  </w:num>
  <w:num w:numId="31">
    <w:abstractNumId w:val="17"/>
  </w:num>
  <w:num w:numId="32">
    <w:abstractNumId w:val="19"/>
  </w:num>
  <w:num w:numId="33">
    <w:abstractNumId w:val="24"/>
  </w:num>
  <w:num w:numId="34">
    <w:abstractNumId w:val="36"/>
  </w:num>
  <w:num w:numId="35">
    <w:abstractNumId w:val="5"/>
  </w:num>
  <w:num w:numId="36">
    <w:abstractNumId w:val="23"/>
  </w:num>
  <w:num w:numId="37">
    <w:abstractNumId w:val="7"/>
  </w:num>
  <w:num w:numId="38">
    <w:abstractNumId w:val="6"/>
  </w:num>
  <w:num w:numId="39">
    <w:abstractNumId w:val="18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10"/>
    <w:rsid w:val="00000F58"/>
    <w:rsid w:val="00006AEE"/>
    <w:rsid w:val="0001504B"/>
    <w:rsid w:val="000165E0"/>
    <w:rsid w:val="0002077C"/>
    <w:rsid w:val="00023BD9"/>
    <w:rsid w:val="00023E2C"/>
    <w:rsid w:val="00030F8C"/>
    <w:rsid w:val="0003264E"/>
    <w:rsid w:val="00036745"/>
    <w:rsid w:val="00041EA5"/>
    <w:rsid w:val="0004256F"/>
    <w:rsid w:val="000469FC"/>
    <w:rsid w:val="00050095"/>
    <w:rsid w:val="00052B49"/>
    <w:rsid w:val="00052D65"/>
    <w:rsid w:val="000562B1"/>
    <w:rsid w:val="0006320F"/>
    <w:rsid w:val="00064720"/>
    <w:rsid w:val="00065EAA"/>
    <w:rsid w:val="00066FB3"/>
    <w:rsid w:val="000700EB"/>
    <w:rsid w:val="000737BA"/>
    <w:rsid w:val="00073960"/>
    <w:rsid w:val="0007437E"/>
    <w:rsid w:val="000825CE"/>
    <w:rsid w:val="000855E3"/>
    <w:rsid w:val="00085721"/>
    <w:rsid w:val="000866AD"/>
    <w:rsid w:val="000A01B5"/>
    <w:rsid w:val="000A1230"/>
    <w:rsid w:val="000A7C64"/>
    <w:rsid w:val="000A7F7F"/>
    <w:rsid w:val="000B67A1"/>
    <w:rsid w:val="000C1A33"/>
    <w:rsid w:val="000C39A3"/>
    <w:rsid w:val="000C5EF6"/>
    <w:rsid w:val="000C76E4"/>
    <w:rsid w:val="000C7A7B"/>
    <w:rsid w:val="000D047E"/>
    <w:rsid w:val="000D22D4"/>
    <w:rsid w:val="000D6FAF"/>
    <w:rsid w:val="000E283D"/>
    <w:rsid w:val="000E42AA"/>
    <w:rsid w:val="000E5B34"/>
    <w:rsid w:val="000F01B8"/>
    <w:rsid w:val="000F0754"/>
    <w:rsid w:val="000F2102"/>
    <w:rsid w:val="00101DC7"/>
    <w:rsid w:val="00103474"/>
    <w:rsid w:val="001057E0"/>
    <w:rsid w:val="00106AF5"/>
    <w:rsid w:val="00107629"/>
    <w:rsid w:val="00110180"/>
    <w:rsid w:val="00111957"/>
    <w:rsid w:val="00111999"/>
    <w:rsid w:val="001120AB"/>
    <w:rsid w:val="00113A32"/>
    <w:rsid w:val="00115455"/>
    <w:rsid w:val="00115638"/>
    <w:rsid w:val="001239E5"/>
    <w:rsid w:val="001247FB"/>
    <w:rsid w:val="0012790D"/>
    <w:rsid w:val="00144AFA"/>
    <w:rsid w:val="00144F07"/>
    <w:rsid w:val="00146BDE"/>
    <w:rsid w:val="00146E6C"/>
    <w:rsid w:val="001519E5"/>
    <w:rsid w:val="00151D21"/>
    <w:rsid w:val="00155A4F"/>
    <w:rsid w:val="001562A3"/>
    <w:rsid w:val="001562D2"/>
    <w:rsid w:val="00156653"/>
    <w:rsid w:val="00156E0F"/>
    <w:rsid w:val="00161715"/>
    <w:rsid w:val="00163002"/>
    <w:rsid w:val="0017036F"/>
    <w:rsid w:val="00172559"/>
    <w:rsid w:val="00172A27"/>
    <w:rsid w:val="00175D40"/>
    <w:rsid w:val="00176B84"/>
    <w:rsid w:val="00184356"/>
    <w:rsid w:val="001860E1"/>
    <w:rsid w:val="001950E3"/>
    <w:rsid w:val="00195C06"/>
    <w:rsid w:val="001967BF"/>
    <w:rsid w:val="001A17A0"/>
    <w:rsid w:val="001A7DC4"/>
    <w:rsid w:val="001A7DEB"/>
    <w:rsid w:val="001B2393"/>
    <w:rsid w:val="001B4754"/>
    <w:rsid w:val="001B47EE"/>
    <w:rsid w:val="001C033B"/>
    <w:rsid w:val="001C1868"/>
    <w:rsid w:val="001C3CFF"/>
    <w:rsid w:val="001C74D1"/>
    <w:rsid w:val="001D36A0"/>
    <w:rsid w:val="001D587C"/>
    <w:rsid w:val="001E2703"/>
    <w:rsid w:val="001E35D7"/>
    <w:rsid w:val="001E4EC5"/>
    <w:rsid w:val="001F03F0"/>
    <w:rsid w:val="001F2079"/>
    <w:rsid w:val="001F3894"/>
    <w:rsid w:val="001F5FFE"/>
    <w:rsid w:val="001F63BC"/>
    <w:rsid w:val="001F7793"/>
    <w:rsid w:val="002023A7"/>
    <w:rsid w:val="002057AD"/>
    <w:rsid w:val="002103A2"/>
    <w:rsid w:val="002134D7"/>
    <w:rsid w:val="00214BEF"/>
    <w:rsid w:val="002227F1"/>
    <w:rsid w:val="00227930"/>
    <w:rsid w:val="00233F4F"/>
    <w:rsid w:val="00235112"/>
    <w:rsid w:val="00240886"/>
    <w:rsid w:val="00243A97"/>
    <w:rsid w:val="00243F00"/>
    <w:rsid w:val="00253607"/>
    <w:rsid w:val="00253A0B"/>
    <w:rsid w:val="00255BEA"/>
    <w:rsid w:val="00260916"/>
    <w:rsid w:val="00261724"/>
    <w:rsid w:val="00261DF2"/>
    <w:rsid w:val="00265E2C"/>
    <w:rsid w:val="00267382"/>
    <w:rsid w:val="00270260"/>
    <w:rsid w:val="00271386"/>
    <w:rsid w:val="002718C5"/>
    <w:rsid w:val="00271BAF"/>
    <w:rsid w:val="00272134"/>
    <w:rsid w:val="0027497B"/>
    <w:rsid w:val="002773D6"/>
    <w:rsid w:val="0028164E"/>
    <w:rsid w:val="002833BA"/>
    <w:rsid w:val="002839D8"/>
    <w:rsid w:val="00290048"/>
    <w:rsid w:val="00291763"/>
    <w:rsid w:val="00292139"/>
    <w:rsid w:val="0029267C"/>
    <w:rsid w:val="00292E7C"/>
    <w:rsid w:val="00297891"/>
    <w:rsid w:val="002A09F3"/>
    <w:rsid w:val="002A1679"/>
    <w:rsid w:val="002A2343"/>
    <w:rsid w:val="002A7668"/>
    <w:rsid w:val="002B086F"/>
    <w:rsid w:val="002B54C7"/>
    <w:rsid w:val="002B5508"/>
    <w:rsid w:val="002C17BC"/>
    <w:rsid w:val="002C31B0"/>
    <w:rsid w:val="002C34C0"/>
    <w:rsid w:val="002C3FF0"/>
    <w:rsid w:val="002C5B9A"/>
    <w:rsid w:val="002C7D69"/>
    <w:rsid w:val="002D189C"/>
    <w:rsid w:val="002D5614"/>
    <w:rsid w:val="002E11AC"/>
    <w:rsid w:val="002E11C6"/>
    <w:rsid w:val="002E2549"/>
    <w:rsid w:val="002E3DE6"/>
    <w:rsid w:val="002F06CF"/>
    <w:rsid w:val="002F0A01"/>
    <w:rsid w:val="002F2A91"/>
    <w:rsid w:val="002F786C"/>
    <w:rsid w:val="003032F2"/>
    <w:rsid w:val="0030425D"/>
    <w:rsid w:val="0030471C"/>
    <w:rsid w:val="00305398"/>
    <w:rsid w:val="00311536"/>
    <w:rsid w:val="00314F9F"/>
    <w:rsid w:val="00322265"/>
    <w:rsid w:val="0033400B"/>
    <w:rsid w:val="003347C5"/>
    <w:rsid w:val="00340D95"/>
    <w:rsid w:val="0034435F"/>
    <w:rsid w:val="00345EEF"/>
    <w:rsid w:val="0034761A"/>
    <w:rsid w:val="00347F36"/>
    <w:rsid w:val="00347FA7"/>
    <w:rsid w:val="00351223"/>
    <w:rsid w:val="00351509"/>
    <w:rsid w:val="003522B9"/>
    <w:rsid w:val="00353FE6"/>
    <w:rsid w:val="00354DA9"/>
    <w:rsid w:val="003565EC"/>
    <w:rsid w:val="00357CC1"/>
    <w:rsid w:val="00365663"/>
    <w:rsid w:val="00373968"/>
    <w:rsid w:val="00382616"/>
    <w:rsid w:val="00383047"/>
    <w:rsid w:val="00383C67"/>
    <w:rsid w:val="00385B40"/>
    <w:rsid w:val="00391AF0"/>
    <w:rsid w:val="00395C1D"/>
    <w:rsid w:val="00397826"/>
    <w:rsid w:val="003A2106"/>
    <w:rsid w:val="003A5092"/>
    <w:rsid w:val="003A53F2"/>
    <w:rsid w:val="003B48F2"/>
    <w:rsid w:val="003B49F9"/>
    <w:rsid w:val="003C22F9"/>
    <w:rsid w:val="003C2932"/>
    <w:rsid w:val="003C5811"/>
    <w:rsid w:val="003D190E"/>
    <w:rsid w:val="003D1A76"/>
    <w:rsid w:val="003D2957"/>
    <w:rsid w:val="003D2EEF"/>
    <w:rsid w:val="003D306F"/>
    <w:rsid w:val="003D3655"/>
    <w:rsid w:val="003D54A0"/>
    <w:rsid w:val="003D6C92"/>
    <w:rsid w:val="003E10B6"/>
    <w:rsid w:val="003E1316"/>
    <w:rsid w:val="003E1789"/>
    <w:rsid w:val="003E213B"/>
    <w:rsid w:val="003E2437"/>
    <w:rsid w:val="003E3FC4"/>
    <w:rsid w:val="003F2010"/>
    <w:rsid w:val="003F2C74"/>
    <w:rsid w:val="003F36D0"/>
    <w:rsid w:val="003F4DDC"/>
    <w:rsid w:val="00400598"/>
    <w:rsid w:val="00400698"/>
    <w:rsid w:val="0040241D"/>
    <w:rsid w:val="0040345B"/>
    <w:rsid w:val="00406511"/>
    <w:rsid w:val="00406712"/>
    <w:rsid w:val="00407D56"/>
    <w:rsid w:val="00407DA7"/>
    <w:rsid w:val="0041036A"/>
    <w:rsid w:val="00411B0C"/>
    <w:rsid w:val="004139BF"/>
    <w:rsid w:val="00416617"/>
    <w:rsid w:val="00420F42"/>
    <w:rsid w:val="00422AF0"/>
    <w:rsid w:val="00423176"/>
    <w:rsid w:val="004240A8"/>
    <w:rsid w:val="0042454D"/>
    <w:rsid w:val="004301FB"/>
    <w:rsid w:val="0043089D"/>
    <w:rsid w:val="0043358B"/>
    <w:rsid w:val="00435839"/>
    <w:rsid w:val="00436B6A"/>
    <w:rsid w:val="0044250E"/>
    <w:rsid w:val="00453124"/>
    <w:rsid w:val="00463790"/>
    <w:rsid w:val="0046438B"/>
    <w:rsid w:val="00465A35"/>
    <w:rsid w:val="00467EE1"/>
    <w:rsid w:val="004724C3"/>
    <w:rsid w:val="0047569F"/>
    <w:rsid w:val="00475DFA"/>
    <w:rsid w:val="0047696C"/>
    <w:rsid w:val="00477E50"/>
    <w:rsid w:val="00481788"/>
    <w:rsid w:val="00481D87"/>
    <w:rsid w:val="00482F73"/>
    <w:rsid w:val="00484321"/>
    <w:rsid w:val="0048517E"/>
    <w:rsid w:val="00490A58"/>
    <w:rsid w:val="00490C24"/>
    <w:rsid w:val="00490DCD"/>
    <w:rsid w:val="004910BD"/>
    <w:rsid w:val="004917B7"/>
    <w:rsid w:val="004929B1"/>
    <w:rsid w:val="00492D1D"/>
    <w:rsid w:val="00497563"/>
    <w:rsid w:val="004A0AF7"/>
    <w:rsid w:val="004A0AFD"/>
    <w:rsid w:val="004A10DB"/>
    <w:rsid w:val="004A2630"/>
    <w:rsid w:val="004A3D07"/>
    <w:rsid w:val="004A6B26"/>
    <w:rsid w:val="004A7228"/>
    <w:rsid w:val="004B0C26"/>
    <w:rsid w:val="004B1252"/>
    <w:rsid w:val="004B35C1"/>
    <w:rsid w:val="004B5ACA"/>
    <w:rsid w:val="004B7D4A"/>
    <w:rsid w:val="004C01D4"/>
    <w:rsid w:val="004D0232"/>
    <w:rsid w:val="004D0ADC"/>
    <w:rsid w:val="004D2415"/>
    <w:rsid w:val="004D2CA3"/>
    <w:rsid w:val="004D3AB6"/>
    <w:rsid w:val="004D4559"/>
    <w:rsid w:val="004D4D20"/>
    <w:rsid w:val="004D54FC"/>
    <w:rsid w:val="004D7EB5"/>
    <w:rsid w:val="004E271A"/>
    <w:rsid w:val="004E2E15"/>
    <w:rsid w:val="004E692A"/>
    <w:rsid w:val="004F0E44"/>
    <w:rsid w:val="004F19C8"/>
    <w:rsid w:val="004F24BB"/>
    <w:rsid w:val="004F7B3B"/>
    <w:rsid w:val="00500AE6"/>
    <w:rsid w:val="0050374E"/>
    <w:rsid w:val="00507B31"/>
    <w:rsid w:val="00507EA6"/>
    <w:rsid w:val="00511818"/>
    <w:rsid w:val="00513D00"/>
    <w:rsid w:val="005205A6"/>
    <w:rsid w:val="00520727"/>
    <w:rsid w:val="00520B32"/>
    <w:rsid w:val="00523A53"/>
    <w:rsid w:val="00524F17"/>
    <w:rsid w:val="00526923"/>
    <w:rsid w:val="00536F89"/>
    <w:rsid w:val="005409DA"/>
    <w:rsid w:val="00541D45"/>
    <w:rsid w:val="005461FE"/>
    <w:rsid w:val="00556C49"/>
    <w:rsid w:val="005612CD"/>
    <w:rsid w:val="00562043"/>
    <w:rsid w:val="005649DF"/>
    <w:rsid w:val="00565883"/>
    <w:rsid w:val="005738A4"/>
    <w:rsid w:val="00574AA7"/>
    <w:rsid w:val="00577560"/>
    <w:rsid w:val="005804C0"/>
    <w:rsid w:val="00580BC6"/>
    <w:rsid w:val="00581ECE"/>
    <w:rsid w:val="005878B8"/>
    <w:rsid w:val="00592623"/>
    <w:rsid w:val="00596CE6"/>
    <w:rsid w:val="00597DAD"/>
    <w:rsid w:val="00597F80"/>
    <w:rsid w:val="005A03B6"/>
    <w:rsid w:val="005B11FE"/>
    <w:rsid w:val="005C00DD"/>
    <w:rsid w:val="005C0494"/>
    <w:rsid w:val="005C05E5"/>
    <w:rsid w:val="005C1EE2"/>
    <w:rsid w:val="005C2C79"/>
    <w:rsid w:val="005D1B20"/>
    <w:rsid w:val="005D5648"/>
    <w:rsid w:val="005D622C"/>
    <w:rsid w:val="005E0FBE"/>
    <w:rsid w:val="005E3B14"/>
    <w:rsid w:val="005E6BF1"/>
    <w:rsid w:val="005F238C"/>
    <w:rsid w:val="005F37FE"/>
    <w:rsid w:val="005F50AE"/>
    <w:rsid w:val="005F578D"/>
    <w:rsid w:val="005F6760"/>
    <w:rsid w:val="00600755"/>
    <w:rsid w:val="006022C2"/>
    <w:rsid w:val="00607839"/>
    <w:rsid w:val="00613B6B"/>
    <w:rsid w:val="006143CD"/>
    <w:rsid w:val="0062043A"/>
    <w:rsid w:val="00621CC4"/>
    <w:rsid w:val="00634038"/>
    <w:rsid w:val="00634EE0"/>
    <w:rsid w:val="00635FF4"/>
    <w:rsid w:val="00636BB4"/>
    <w:rsid w:val="00637792"/>
    <w:rsid w:val="00637CF6"/>
    <w:rsid w:val="00640329"/>
    <w:rsid w:val="006426C2"/>
    <w:rsid w:val="006455CC"/>
    <w:rsid w:val="006462C4"/>
    <w:rsid w:val="006518F8"/>
    <w:rsid w:val="00656D8C"/>
    <w:rsid w:val="006570E5"/>
    <w:rsid w:val="006575E1"/>
    <w:rsid w:val="006612DA"/>
    <w:rsid w:val="006614CA"/>
    <w:rsid w:val="00663915"/>
    <w:rsid w:val="00664913"/>
    <w:rsid w:val="00664D5B"/>
    <w:rsid w:val="00666286"/>
    <w:rsid w:val="00671629"/>
    <w:rsid w:val="00673774"/>
    <w:rsid w:val="006746E1"/>
    <w:rsid w:val="00674A5D"/>
    <w:rsid w:val="00675204"/>
    <w:rsid w:val="00676629"/>
    <w:rsid w:val="00681174"/>
    <w:rsid w:val="0068212C"/>
    <w:rsid w:val="00682A6D"/>
    <w:rsid w:val="00684DD9"/>
    <w:rsid w:val="006874E1"/>
    <w:rsid w:val="00693B96"/>
    <w:rsid w:val="00694D2B"/>
    <w:rsid w:val="006977E9"/>
    <w:rsid w:val="006A0AFB"/>
    <w:rsid w:val="006A381D"/>
    <w:rsid w:val="006A5C95"/>
    <w:rsid w:val="006A6E19"/>
    <w:rsid w:val="006A7BBD"/>
    <w:rsid w:val="006B12D9"/>
    <w:rsid w:val="006C2FD1"/>
    <w:rsid w:val="006C4981"/>
    <w:rsid w:val="006C5566"/>
    <w:rsid w:val="006C5D4F"/>
    <w:rsid w:val="006C64D3"/>
    <w:rsid w:val="006D0D7F"/>
    <w:rsid w:val="006D1641"/>
    <w:rsid w:val="006D30D6"/>
    <w:rsid w:val="006E455C"/>
    <w:rsid w:val="006E6DAF"/>
    <w:rsid w:val="006F1B4F"/>
    <w:rsid w:val="006F3AC8"/>
    <w:rsid w:val="00703ABC"/>
    <w:rsid w:val="007144CE"/>
    <w:rsid w:val="00717689"/>
    <w:rsid w:val="0072149B"/>
    <w:rsid w:val="00723E30"/>
    <w:rsid w:val="00731875"/>
    <w:rsid w:val="00731E8A"/>
    <w:rsid w:val="00741CB1"/>
    <w:rsid w:val="00742B8F"/>
    <w:rsid w:val="007442B8"/>
    <w:rsid w:val="007465CE"/>
    <w:rsid w:val="00746604"/>
    <w:rsid w:val="007512CD"/>
    <w:rsid w:val="00751E3C"/>
    <w:rsid w:val="007530A3"/>
    <w:rsid w:val="00753EC4"/>
    <w:rsid w:val="00754636"/>
    <w:rsid w:val="00754709"/>
    <w:rsid w:val="00765D39"/>
    <w:rsid w:val="00765FE4"/>
    <w:rsid w:val="0077266C"/>
    <w:rsid w:val="00773A5F"/>
    <w:rsid w:val="0077443E"/>
    <w:rsid w:val="00774578"/>
    <w:rsid w:val="007745E4"/>
    <w:rsid w:val="0077649C"/>
    <w:rsid w:val="00776732"/>
    <w:rsid w:val="0078229F"/>
    <w:rsid w:val="00783694"/>
    <w:rsid w:val="00784292"/>
    <w:rsid w:val="00787CD2"/>
    <w:rsid w:val="00792E51"/>
    <w:rsid w:val="0079413D"/>
    <w:rsid w:val="00794AA5"/>
    <w:rsid w:val="0079568D"/>
    <w:rsid w:val="00795CAF"/>
    <w:rsid w:val="00795EDE"/>
    <w:rsid w:val="00797439"/>
    <w:rsid w:val="007A02EC"/>
    <w:rsid w:val="007A054C"/>
    <w:rsid w:val="007A0584"/>
    <w:rsid w:val="007A0B9B"/>
    <w:rsid w:val="007A126A"/>
    <w:rsid w:val="007A3001"/>
    <w:rsid w:val="007A3686"/>
    <w:rsid w:val="007A3F2C"/>
    <w:rsid w:val="007A63BF"/>
    <w:rsid w:val="007A775E"/>
    <w:rsid w:val="007B056B"/>
    <w:rsid w:val="007B69AC"/>
    <w:rsid w:val="007B7EDD"/>
    <w:rsid w:val="007C462E"/>
    <w:rsid w:val="007C62EB"/>
    <w:rsid w:val="007D0E4E"/>
    <w:rsid w:val="007D1D88"/>
    <w:rsid w:val="007D41D2"/>
    <w:rsid w:val="007D4B73"/>
    <w:rsid w:val="007D5829"/>
    <w:rsid w:val="007D7DEE"/>
    <w:rsid w:val="007E0D95"/>
    <w:rsid w:val="007E6707"/>
    <w:rsid w:val="007E6EAB"/>
    <w:rsid w:val="007E77E2"/>
    <w:rsid w:val="007F4F60"/>
    <w:rsid w:val="007F7DC6"/>
    <w:rsid w:val="0080107C"/>
    <w:rsid w:val="00804C4F"/>
    <w:rsid w:val="0081350D"/>
    <w:rsid w:val="0081498F"/>
    <w:rsid w:val="0082170A"/>
    <w:rsid w:val="00821DE0"/>
    <w:rsid w:val="00822E4E"/>
    <w:rsid w:val="00823203"/>
    <w:rsid w:val="008250CF"/>
    <w:rsid w:val="008253F7"/>
    <w:rsid w:val="0083519B"/>
    <w:rsid w:val="00835279"/>
    <w:rsid w:val="00835C67"/>
    <w:rsid w:val="00835D9B"/>
    <w:rsid w:val="00836212"/>
    <w:rsid w:val="00844009"/>
    <w:rsid w:val="0084765F"/>
    <w:rsid w:val="00851CD7"/>
    <w:rsid w:val="0085286F"/>
    <w:rsid w:val="00852A44"/>
    <w:rsid w:val="00855390"/>
    <w:rsid w:val="0086046D"/>
    <w:rsid w:val="0086331D"/>
    <w:rsid w:val="008703A7"/>
    <w:rsid w:val="00871816"/>
    <w:rsid w:val="00871AD2"/>
    <w:rsid w:val="00871B29"/>
    <w:rsid w:val="00873106"/>
    <w:rsid w:val="00873158"/>
    <w:rsid w:val="00875796"/>
    <w:rsid w:val="00880EE5"/>
    <w:rsid w:val="00881BE8"/>
    <w:rsid w:val="0088378B"/>
    <w:rsid w:val="00892262"/>
    <w:rsid w:val="00893340"/>
    <w:rsid w:val="008A093D"/>
    <w:rsid w:val="008A3B80"/>
    <w:rsid w:val="008A615F"/>
    <w:rsid w:val="008A7004"/>
    <w:rsid w:val="008B209F"/>
    <w:rsid w:val="008B21C1"/>
    <w:rsid w:val="008B5ABC"/>
    <w:rsid w:val="008C0E95"/>
    <w:rsid w:val="008C2327"/>
    <w:rsid w:val="008C33EC"/>
    <w:rsid w:val="008C3AAD"/>
    <w:rsid w:val="008C74C8"/>
    <w:rsid w:val="008D0EBD"/>
    <w:rsid w:val="008D4B35"/>
    <w:rsid w:val="008E0B72"/>
    <w:rsid w:val="008E1002"/>
    <w:rsid w:val="008E3106"/>
    <w:rsid w:val="008E3952"/>
    <w:rsid w:val="008E7C50"/>
    <w:rsid w:val="008F4903"/>
    <w:rsid w:val="008F5489"/>
    <w:rsid w:val="008F7142"/>
    <w:rsid w:val="0090206A"/>
    <w:rsid w:val="00911243"/>
    <w:rsid w:val="009114D5"/>
    <w:rsid w:val="009131FA"/>
    <w:rsid w:val="00916078"/>
    <w:rsid w:val="00920254"/>
    <w:rsid w:val="00922275"/>
    <w:rsid w:val="00931573"/>
    <w:rsid w:val="00932871"/>
    <w:rsid w:val="00935789"/>
    <w:rsid w:val="009411F8"/>
    <w:rsid w:val="00943BC6"/>
    <w:rsid w:val="009450C1"/>
    <w:rsid w:val="009464EF"/>
    <w:rsid w:val="00951C16"/>
    <w:rsid w:val="009546E3"/>
    <w:rsid w:val="00954F0B"/>
    <w:rsid w:val="00974CD6"/>
    <w:rsid w:val="0097674D"/>
    <w:rsid w:val="009836E9"/>
    <w:rsid w:val="00983A8B"/>
    <w:rsid w:val="00983ED6"/>
    <w:rsid w:val="00992729"/>
    <w:rsid w:val="00992B56"/>
    <w:rsid w:val="009945C6"/>
    <w:rsid w:val="0099516C"/>
    <w:rsid w:val="00995CB3"/>
    <w:rsid w:val="009A05D9"/>
    <w:rsid w:val="009B480D"/>
    <w:rsid w:val="009B5117"/>
    <w:rsid w:val="009B52C4"/>
    <w:rsid w:val="009B693C"/>
    <w:rsid w:val="009B7A74"/>
    <w:rsid w:val="009C1175"/>
    <w:rsid w:val="009C1329"/>
    <w:rsid w:val="009C23E1"/>
    <w:rsid w:val="009C2F09"/>
    <w:rsid w:val="009C3E7B"/>
    <w:rsid w:val="009C4044"/>
    <w:rsid w:val="009C4A1B"/>
    <w:rsid w:val="009C69F6"/>
    <w:rsid w:val="009D4EA7"/>
    <w:rsid w:val="009E0F1A"/>
    <w:rsid w:val="009E1F83"/>
    <w:rsid w:val="009E4395"/>
    <w:rsid w:val="009E4FFD"/>
    <w:rsid w:val="009E6DA4"/>
    <w:rsid w:val="009E776E"/>
    <w:rsid w:val="009E7C86"/>
    <w:rsid w:val="009F14E8"/>
    <w:rsid w:val="009F172E"/>
    <w:rsid w:val="009F2253"/>
    <w:rsid w:val="009F47B4"/>
    <w:rsid w:val="009F57E0"/>
    <w:rsid w:val="009F6368"/>
    <w:rsid w:val="00A02698"/>
    <w:rsid w:val="00A04E13"/>
    <w:rsid w:val="00A05A07"/>
    <w:rsid w:val="00A06A89"/>
    <w:rsid w:val="00A13E62"/>
    <w:rsid w:val="00A146C0"/>
    <w:rsid w:val="00A20DE7"/>
    <w:rsid w:val="00A21AF7"/>
    <w:rsid w:val="00A23309"/>
    <w:rsid w:val="00A24492"/>
    <w:rsid w:val="00A25663"/>
    <w:rsid w:val="00A25F7A"/>
    <w:rsid w:val="00A272BD"/>
    <w:rsid w:val="00A32366"/>
    <w:rsid w:val="00A32A04"/>
    <w:rsid w:val="00A406B1"/>
    <w:rsid w:val="00A42DB2"/>
    <w:rsid w:val="00A44A2B"/>
    <w:rsid w:val="00A47234"/>
    <w:rsid w:val="00A529F3"/>
    <w:rsid w:val="00A5418A"/>
    <w:rsid w:val="00A557AE"/>
    <w:rsid w:val="00A5743E"/>
    <w:rsid w:val="00A575D7"/>
    <w:rsid w:val="00A607FA"/>
    <w:rsid w:val="00A6097B"/>
    <w:rsid w:val="00A62FE0"/>
    <w:rsid w:val="00A659AD"/>
    <w:rsid w:val="00A673DA"/>
    <w:rsid w:val="00A71F0B"/>
    <w:rsid w:val="00A7729A"/>
    <w:rsid w:val="00A8124D"/>
    <w:rsid w:val="00A86264"/>
    <w:rsid w:val="00A86452"/>
    <w:rsid w:val="00A93FEB"/>
    <w:rsid w:val="00A9406F"/>
    <w:rsid w:val="00A943F4"/>
    <w:rsid w:val="00A9579F"/>
    <w:rsid w:val="00A972D0"/>
    <w:rsid w:val="00AA4F2C"/>
    <w:rsid w:val="00AB3C61"/>
    <w:rsid w:val="00AB6BE1"/>
    <w:rsid w:val="00AC1570"/>
    <w:rsid w:val="00AC1B9E"/>
    <w:rsid w:val="00AC3418"/>
    <w:rsid w:val="00AC7BF0"/>
    <w:rsid w:val="00AD0142"/>
    <w:rsid w:val="00AD09FF"/>
    <w:rsid w:val="00AD3407"/>
    <w:rsid w:val="00AD41C8"/>
    <w:rsid w:val="00AE116E"/>
    <w:rsid w:val="00AE2E01"/>
    <w:rsid w:val="00AE4ACF"/>
    <w:rsid w:val="00AE605F"/>
    <w:rsid w:val="00AE6586"/>
    <w:rsid w:val="00AF0E74"/>
    <w:rsid w:val="00AF397B"/>
    <w:rsid w:val="00AF3A3E"/>
    <w:rsid w:val="00AF4BA6"/>
    <w:rsid w:val="00AF7CD0"/>
    <w:rsid w:val="00B035E8"/>
    <w:rsid w:val="00B10B06"/>
    <w:rsid w:val="00B20090"/>
    <w:rsid w:val="00B230CA"/>
    <w:rsid w:val="00B24D10"/>
    <w:rsid w:val="00B25735"/>
    <w:rsid w:val="00B344A6"/>
    <w:rsid w:val="00B36681"/>
    <w:rsid w:val="00B371BE"/>
    <w:rsid w:val="00B40AA6"/>
    <w:rsid w:val="00B439EF"/>
    <w:rsid w:val="00B443BC"/>
    <w:rsid w:val="00B4524F"/>
    <w:rsid w:val="00B45DDB"/>
    <w:rsid w:val="00B551AD"/>
    <w:rsid w:val="00B558E5"/>
    <w:rsid w:val="00B56F9C"/>
    <w:rsid w:val="00B57DA9"/>
    <w:rsid w:val="00B6068B"/>
    <w:rsid w:val="00B65E20"/>
    <w:rsid w:val="00B662C6"/>
    <w:rsid w:val="00B6688F"/>
    <w:rsid w:val="00B75557"/>
    <w:rsid w:val="00B76AC8"/>
    <w:rsid w:val="00B771B5"/>
    <w:rsid w:val="00B81F0F"/>
    <w:rsid w:val="00B845D5"/>
    <w:rsid w:val="00B85587"/>
    <w:rsid w:val="00B91B1F"/>
    <w:rsid w:val="00B91DF4"/>
    <w:rsid w:val="00B92CBC"/>
    <w:rsid w:val="00B932DE"/>
    <w:rsid w:val="00B977C3"/>
    <w:rsid w:val="00B97B42"/>
    <w:rsid w:val="00B97C91"/>
    <w:rsid w:val="00BA0F60"/>
    <w:rsid w:val="00BA2031"/>
    <w:rsid w:val="00BA4369"/>
    <w:rsid w:val="00BA4E99"/>
    <w:rsid w:val="00BA6293"/>
    <w:rsid w:val="00BA63EB"/>
    <w:rsid w:val="00BA6880"/>
    <w:rsid w:val="00BA72A5"/>
    <w:rsid w:val="00BA7745"/>
    <w:rsid w:val="00BB47CE"/>
    <w:rsid w:val="00BB480C"/>
    <w:rsid w:val="00BC061E"/>
    <w:rsid w:val="00BC17EB"/>
    <w:rsid w:val="00BC462C"/>
    <w:rsid w:val="00BD41E3"/>
    <w:rsid w:val="00BD6C6D"/>
    <w:rsid w:val="00BD6D73"/>
    <w:rsid w:val="00BE5B8E"/>
    <w:rsid w:val="00BE63E6"/>
    <w:rsid w:val="00BF2FFD"/>
    <w:rsid w:val="00BF37FA"/>
    <w:rsid w:val="00BF59AF"/>
    <w:rsid w:val="00C000FB"/>
    <w:rsid w:val="00C035E9"/>
    <w:rsid w:val="00C03B1B"/>
    <w:rsid w:val="00C048FE"/>
    <w:rsid w:val="00C073F4"/>
    <w:rsid w:val="00C130B5"/>
    <w:rsid w:val="00C137D5"/>
    <w:rsid w:val="00C14575"/>
    <w:rsid w:val="00C223AB"/>
    <w:rsid w:val="00C2268E"/>
    <w:rsid w:val="00C23E9D"/>
    <w:rsid w:val="00C25596"/>
    <w:rsid w:val="00C26385"/>
    <w:rsid w:val="00C26B5A"/>
    <w:rsid w:val="00C26C67"/>
    <w:rsid w:val="00C30042"/>
    <w:rsid w:val="00C30AF5"/>
    <w:rsid w:val="00C30B96"/>
    <w:rsid w:val="00C30BCB"/>
    <w:rsid w:val="00C322F9"/>
    <w:rsid w:val="00C32FB8"/>
    <w:rsid w:val="00C354F4"/>
    <w:rsid w:val="00C40000"/>
    <w:rsid w:val="00C42AFE"/>
    <w:rsid w:val="00C512B2"/>
    <w:rsid w:val="00C537A5"/>
    <w:rsid w:val="00C54B0B"/>
    <w:rsid w:val="00C55129"/>
    <w:rsid w:val="00C60925"/>
    <w:rsid w:val="00C63735"/>
    <w:rsid w:val="00C65186"/>
    <w:rsid w:val="00C70007"/>
    <w:rsid w:val="00C70AAC"/>
    <w:rsid w:val="00C710F0"/>
    <w:rsid w:val="00C74003"/>
    <w:rsid w:val="00C74748"/>
    <w:rsid w:val="00C7575C"/>
    <w:rsid w:val="00C76435"/>
    <w:rsid w:val="00C8018A"/>
    <w:rsid w:val="00C8158E"/>
    <w:rsid w:val="00C83179"/>
    <w:rsid w:val="00C86A96"/>
    <w:rsid w:val="00C86E05"/>
    <w:rsid w:val="00C87363"/>
    <w:rsid w:val="00C92DA2"/>
    <w:rsid w:val="00C93088"/>
    <w:rsid w:val="00C971E2"/>
    <w:rsid w:val="00CA0285"/>
    <w:rsid w:val="00CA1987"/>
    <w:rsid w:val="00CB1256"/>
    <w:rsid w:val="00CB12FC"/>
    <w:rsid w:val="00CB5498"/>
    <w:rsid w:val="00CC230A"/>
    <w:rsid w:val="00CC4FF6"/>
    <w:rsid w:val="00CC5B3E"/>
    <w:rsid w:val="00CD40D1"/>
    <w:rsid w:val="00CD4EDD"/>
    <w:rsid w:val="00CE0E50"/>
    <w:rsid w:val="00CE1C00"/>
    <w:rsid w:val="00CE27CE"/>
    <w:rsid w:val="00CE3384"/>
    <w:rsid w:val="00CE3443"/>
    <w:rsid w:val="00CE5C61"/>
    <w:rsid w:val="00CE7B52"/>
    <w:rsid w:val="00CF4052"/>
    <w:rsid w:val="00CF6BCA"/>
    <w:rsid w:val="00D002C1"/>
    <w:rsid w:val="00D03096"/>
    <w:rsid w:val="00D04DAF"/>
    <w:rsid w:val="00D12978"/>
    <w:rsid w:val="00D141B8"/>
    <w:rsid w:val="00D1748D"/>
    <w:rsid w:val="00D17EAC"/>
    <w:rsid w:val="00D201D5"/>
    <w:rsid w:val="00D2227D"/>
    <w:rsid w:val="00D2417B"/>
    <w:rsid w:val="00D27136"/>
    <w:rsid w:val="00D419E1"/>
    <w:rsid w:val="00D43671"/>
    <w:rsid w:val="00D43CC3"/>
    <w:rsid w:val="00D452C8"/>
    <w:rsid w:val="00D45CA8"/>
    <w:rsid w:val="00D47AD8"/>
    <w:rsid w:val="00D47B43"/>
    <w:rsid w:val="00D51991"/>
    <w:rsid w:val="00D54AA6"/>
    <w:rsid w:val="00D54B74"/>
    <w:rsid w:val="00D55253"/>
    <w:rsid w:val="00D569C8"/>
    <w:rsid w:val="00D6195D"/>
    <w:rsid w:val="00D642B7"/>
    <w:rsid w:val="00D66778"/>
    <w:rsid w:val="00D67742"/>
    <w:rsid w:val="00D70F36"/>
    <w:rsid w:val="00D71C6D"/>
    <w:rsid w:val="00D80125"/>
    <w:rsid w:val="00D804E4"/>
    <w:rsid w:val="00D82719"/>
    <w:rsid w:val="00D907C1"/>
    <w:rsid w:val="00D911E4"/>
    <w:rsid w:val="00DA256C"/>
    <w:rsid w:val="00DA394A"/>
    <w:rsid w:val="00DA3D99"/>
    <w:rsid w:val="00DA4548"/>
    <w:rsid w:val="00DA65D7"/>
    <w:rsid w:val="00DA7674"/>
    <w:rsid w:val="00DB1EE8"/>
    <w:rsid w:val="00DB6362"/>
    <w:rsid w:val="00DB7C4B"/>
    <w:rsid w:val="00DC015E"/>
    <w:rsid w:val="00DC18F6"/>
    <w:rsid w:val="00DC486D"/>
    <w:rsid w:val="00DC50BA"/>
    <w:rsid w:val="00DC62D6"/>
    <w:rsid w:val="00DC793A"/>
    <w:rsid w:val="00DD058D"/>
    <w:rsid w:val="00DD1310"/>
    <w:rsid w:val="00DD1426"/>
    <w:rsid w:val="00DD2DC5"/>
    <w:rsid w:val="00DE038E"/>
    <w:rsid w:val="00DE18E2"/>
    <w:rsid w:val="00DE1C32"/>
    <w:rsid w:val="00DE2A57"/>
    <w:rsid w:val="00DE31F8"/>
    <w:rsid w:val="00DE71BD"/>
    <w:rsid w:val="00DF10A6"/>
    <w:rsid w:val="00DF278B"/>
    <w:rsid w:val="00DF34B1"/>
    <w:rsid w:val="00DF3E57"/>
    <w:rsid w:val="00DF742C"/>
    <w:rsid w:val="00E006E4"/>
    <w:rsid w:val="00E01F2C"/>
    <w:rsid w:val="00E024A0"/>
    <w:rsid w:val="00E03B6D"/>
    <w:rsid w:val="00E04D11"/>
    <w:rsid w:val="00E0649C"/>
    <w:rsid w:val="00E065AC"/>
    <w:rsid w:val="00E07F22"/>
    <w:rsid w:val="00E1405F"/>
    <w:rsid w:val="00E159E6"/>
    <w:rsid w:val="00E16ED4"/>
    <w:rsid w:val="00E20B27"/>
    <w:rsid w:val="00E213F7"/>
    <w:rsid w:val="00E260B0"/>
    <w:rsid w:val="00E27C3D"/>
    <w:rsid w:val="00E30D5E"/>
    <w:rsid w:val="00E32A6E"/>
    <w:rsid w:val="00E418A5"/>
    <w:rsid w:val="00E41F47"/>
    <w:rsid w:val="00E42F3C"/>
    <w:rsid w:val="00E43B40"/>
    <w:rsid w:val="00E43E3C"/>
    <w:rsid w:val="00E5013A"/>
    <w:rsid w:val="00E50973"/>
    <w:rsid w:val="00E54362"/>
    <w:rsid w:val="00E55394"/>
    <w:rsid w:val="00E56604"/>
    <w:rsid w:val="00E5766E"/>
    <w:rsid w:val="00E60467"/>
    <w:rsid w:val="00E61B48"/>
    <w:rsid w:val="00E64549"/>
    <w:rsid w:val="00E652CE"/>
    <w:rsid w:val="00E71735"/>
    <w:rsid w:val="00E752CA"/>
    <w:rsid w:val="00E7599D"/>
    <w:rsid w:val="00E770C9"/>
    <w:rsid w:val="00E8087F"/>
    <w:rsid w:val="00E840FF"/>
    <w:rsid w:val="00E849E0"/>
    <w:rsid w:val="00E90696"/>
    <w:rsid w:val="00E906EF"/>
    <w:rsid w:val="00E926DB"/>
    <w:rsid w:val="00E934E4"/>
    <w:rsid w:val="00E9375C"/>
    <w:rsid w:val="00E956C7"/>
    <w:rsid w:val="00E95E48"/>
    <w:rsid w:val="00E96117"/>
    <w:rsid w:val="00EA0DD8"/>
    <w:rsid w:val="00EA1CFD"/>
    <w:rsid w:val="00EA4C1E"/>
    <w:rsid w:val="00EB57B6"/>
    <w:rsid w:val="00EB63BE"/>
    <w:rsid w:val="00EB75C4"/>
    <w:rsid w:val="00ED0F7F"/>
    <w:rsid w:val="00ED1761"/>
    <w:rsid w:val="00ED3865"/>
    <w:rsid w:val="00ED5141"/>
    <w:rsid w:val="00EE0B10"/>
    <w:rsid w:val="00EE0B58"/>
    <w:rsid w:val="00EE0E73"/>
    <w:rsid w:val="00EE25B3"/>
    <w:rsid w:val="00EE48C8"/>
    <w:rsid w:val="00EE55A4"/>
    <w:rsid w:val="00EE7823"/>
    <w:rsid w:val="00EF2662"/>
    <w:rsid w:val="00EF354A"/>
    <w:rsid w:val="00EF7086"/>
    <w:rsid w:val="00F00853"/>
    <w:rsid w:val="00F01758"/>
    <w:rsid w:val="00F01A89"/>
    <w:rsid w:val="00F05D09"/>
    <w:rsid w:val="00F12C84"/>
    <w:rsid w:val="00F15381"/>
    <w:rsid w:val="00F16AD3"/>
    <w:rsid w:val="00F17C0D"/>
    <w:rsid w:val="00F17E0C"/>
    <w:rsid w:val="00F206B3"/>
    <w:rsid w:val="00F2159C"/>
    <w:rsid w:val="00F24930"/>
    <w:rsid w:val="00F261CA"/>
    <w:rsid w:val="00F3110D"/>
    <w:rsid w:val="00F34B73"/>
    <w:rsid w:val="00F3563C"/>
    <w:rsid w:val="00F410A3"/>
    <w:rsid w:val="00F42634"/>
    <w:rsid w:val="00F426A7"/>
    <w:rsid w:val="00F43031"/>
    <w:rsid w:val="00F460A0"/>
    <w:rsid w:val="00F54EF1"/>
    <w:rsid w:val="00F55D55"/>
    <w:rsid w:val="00F562F5"/>
    <w:rsid w:val="00F563E9"/>
    <w:rsid w:val="00F56513"/>
    <w:rsid w:val="00F577A1"/>
    <w:rsid w:val="00F60BA0"/>
    <w:rsid w:val="00F615B9"/>
    <w:rsid w:val="00F63EDF"/>
    <w:rsid w:val="00F6598A"/>
    <w:rsid w:val="00F66473"/>
    <w:rsid w:val="00F716A8"/>
    <w:rsid w:val="00F730F4"/>
    <w:rsid w:val="00F81F54"/>
    <w:rsid w:val="00F82E7C"/>
    <w:rsid w:val="00F83A67"/>
    <w:rsid w:val="00F8540E"/>
    <w:rsid w:val="00F87732"/>
    <w:rsid w:val="00F87ECA"/>
    <w:rsid w:val="00F90D2F"/>
    <w:rsid w:val="00F91A4C"/>
    <w:rsid w:val="00F93C2D"/>
    <w:rsid w:val="00F940EF"/>
    <w:rsid w:val="00F94775"/>
    <w:rsid w:val="00F96CB4"/>
    <w:rsid w:val="00FA0261"/>
    <w:rsid w:val="00FA1586"/>
    <w:rsid w:val="00FA65D0"/>
    <w:rsid w:val="00FB0AC1"/>
    <w:rsid w:val="00FB2200"/>
    <w:rsid w:val="00FB2EC8"/>
    <w:rsid w:val="00FB424E"/>
    <w:rsid w:val="00FB6119"/>
    <w:rsid w:val="00FB6404"/>
    <w:rsid w:val="00FB70E5"/>
    <w:rsid w:val="00FB766D"/>
    <w:rsid w:val="00FC08E4"/>
    <w:rsid w:val="00FC3727"/>
    <w:rsid w:val="00FC5411"/>
    <w:rsid w:val="00FC6C9F"/>
    <w:rsid w:val="00FC717D"/>
    <w:rsid w:val="00FD26FA"/>
    <w:rsid w:val="00FD473F"/>
    <w:rsid w:val="00FD6570"/>
    <w:rsid w:val="00FE3674"/>
    <w:rsid w:val="00FE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36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首行缩进 Char"/>
    <w:basedOn w:val="a0"/>
    <w:link w:val="a3"/>
    <w:rsid w:val="00783694"/>
    <w:rPr>
      <w:rFonts w:ascii="Calibri" w:eastAsia="宋体" w:hAnsi="Calibri" w:cs="宋体"/>
      <w:color w:val="4B4B4B"/>
      <w:lang w:val="en-US" w:eastAsia="zh-CN" w:bidi="ar-SA"/>
    </w:rPr>
  </w:style>
  <w:style w:type="character" w:styleId="a4">
    <w:name w:val="Hyperlink"/>
    <w:basedOn w:val="a0"/>
    <w:rsid w:val="00783694"/>
    <w:rPr>
      <w:color w:val="0000FF"/>
      <w:u w:val="single"/>
    </w:rPr>
  </w:style>
  <w:style w:type="character" w:styleId="a5">
    <w:name w:val="page number"/>
    <w:basedOn w:val="a0"/>
    <w:rsid w:val="00783694"/>
  </w:style>
  <w:style w:type="character" w:styleId="a6">
    <w:name w:val="annotation reference"/>
    <w:basedOn w:val="a0"/>
    <w:rsid w:val="00783694"/>
    <w:rPr>
      <w:sz w:val="21"/>
      <w:szCs w:val="21"/>
    </w:rPr>
  </w:style>
  <w:style w:type="paragraph" w:customStyle="1" w:styleId="Char1CharCharChar">
    <w:name w:val="Char1 Char Char Char"/>
    <w:basedOn w:val="a"/>
    <w:rsid w:val="00783694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"/>
    <w:rsid w:val="00783694"/>
    <w:pPr>
      <w:keepNext/>
      <w:keepLines/>
      <w:numPr>
        <w:ilvl w:val="7"/>
        <w:numId w:val="1"/>
      </w:numPr>
      <w:tabs>
        <w:tab w:val="left" w:pos="3910"/>
      </w:tabs>
      <w:spacing w:before="240" w:after="240"/>
      <w:outlineLvl w:val="7"/>
    </w:pPr>
  </w:style>
  <w:style w:type="paragraph" w:styleId="a7">
    <w:name w:val="Body Text"/>
    <w:basedOn w:val="a"/>
    <w:rsid w:val="00783694"/>
    <w:pPr>
      <w:spacing w:after="120"/>
    </w:pPr>
  </w:style>
  <w:style w:type="paragraph" w:styleId="a8">
    <w:name w:val="Balloon Text"/>
    <w:basedOn w:val="a"/>
    <w:rsid w:val="00783694"/>
    <w:rPr>
      <w:sz w:val="18"/>
      <w:szCs w:val="18"/>
    </w:rPr>
  </w:style>
  <w:style w:type="paragraph" w:styleId="a9">
    <w:name w:val="footer"/>
    <w:basedOn w:val="a"/>
    <w:rsid w:val="0078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b"/>
    <w:next w:val="ab"/>
    <w:rsid w:val="00783694"/>
    <w:rPr>
      <w:b/>
      <w:bCs/>
    </w:rPr>
  </w:style>
  <w:style w:type="paragraph" w:styleId="ab">
    <w:name w:val="annotation text"/>
    <w:basedOn w:val="a"/>
    <w:rsid w:val="00783694"/>
    <w:pPr>
      <w:jc w:val="left"/>
    </w:pPr>
  </w:style>
  <w:style w:type="paragraph" w:styleId="ac">
    <w:name w:val="Document Map"/>
    <w:basedOn w:val="a"/>
    <w:rsid w:val="00783694"/>
    <w:pPr>
      <w:shd w:val="clear" w:color="auto" w:fill="000080"/>
    </w:pPr>
  </w:style>
  <w:style w:type="paragraph" w:styleId="ad">
    <w:name w:val="header"/>
    <w:basedOn w:val="a"/>
    <w:rsid w:val="00783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Body Text Indent"/>
    <w:rsid w:val="00783694"/>
    <w:pPr>
      <w:ind w:firstLine="576"/>
    </w:pPr>
    <w:rPr>
      <w:sz w:val="28"/>
    </w:rPr>
  </w:style>
  <w:style w:type="paragraph" w:styleId="a3">
    <w:name w:val="Body Text First Indent"/>
    <w:basedOn w:val="a"/>
    <w:link w:val="Char"/>
    <w:rsid w:val="00783694"/>
    <w:pPr>
      <w:spacing w:line="288" w:lineRule="auto"/>
      <w:ind w:firstLineChars="200" w:firstLine="200"/>
    </w:pPr>
    <w:rPr>
      <w:rFonts w:ascii="Calibri" w:hAnsi="Calibri" w:cs="宋体"/>
      <w:color w:val="4B4B4B"/>
    </w:rPr>
  </w:style>
  <w:style w:type="paragraph" w:customStyle="1" w:styleId="p15">
    <w:name w:val="p15"/>
    <w:basedOn w:val="a"/>
    <w:rsid w:val="00261DF2"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p0">
    <w:name w:val="p0"/>
    <w:basedOn w:val="a"/>
    <w:rsid w:val="002F06CF"/>
    <w:pPr>
      <w:widowControl/>
    </w:pPr>
    <w:rPr>
      <w:kern w:val="0"/>
      <w:szCs w:val="21"/>
    </w:rPr>
  </w:style>
  <w:style w:type="table" w:styleId="af">
    <w:name w:val="Table Grid"/>
    <w:basedOn w:val="a1"/>
    <w:rsid w:val="00E02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411B0C"/>
    <w:pPr>
      <w:ind w:firstLineChars="200" w:firstLine="420"/>
    </w:pPr>
  </w:style>
  <w:style w:type="character" w:customStyle="1" w:styleId="recordcontent1">
    <w:name w:val="recordcontent1"/>
    <w:basedOn w:val="a0"/>
    <w:rsid w:val="002C3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baidu.com/i?ct=503316480&amp;z=0&amp;tn=baiduimagedetail&amp;word=%D6%D0%B9%FA%D2%C6%B6%AF+logo&amp;in=8288&amp;cl=2&amp;cm=1&amp;sc=0&amp;lm=-1&amp;pn=4&amp;rn=1&amp;di=508018540&amp;ln=140" TargetMode="Externa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zookeeper.apache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mailto:chengs@chinamobilesz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zhuo\AppData\Roaming\Microsoft\Templates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5C59-B77F-4BD1-8FC7-F9DB8015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1690</TotalTime>
  <Pages>8</Pages>
  <Words>424</Words>
  <Characters>2421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CMSZ</Company>
  <LinksUpToDate>false</LinksUpToDate>
  <CharactersWithSpaces>2840</CharactersWithSpaces>
  <SharedDoc>false</SharedDoc>
  <HLinks>
    <vt:vector size="12" baseType="variant">
      <vt:variant>
        <vt:i4>8126554</vt:i4>
      </vt:variant>
      <vt:variant>
        <vt:i4>6</vt:i4>
      </vt:variant>
      <vt:variant>
        <vt:i4>0</vt:i4>
      </vt:variant>
      <vt:variant>
        <vt:i4>5</vt:i4>
      </vt:variant>
      <vt:variant>
        <vt:lpwstr>mailto:chenzhuo@chinamobilesz.com</vt:lpwstr>
      </vt:variant>
      <vt:variant>
        <vt:lpwstr/>
      </vt:variant>
      <vt:variant>
        <vt:i4>4259934</vt:i4>
      </vt:variant>
      <vt:variant>
        <vt:i4>0</vt:i4>
      </vt:variant>
      <vt:variant>
        <vt:i4>0</vt:i4>
      </vt:variant>
      <vt:variant>
        <vt:i4>5</vt:i4>
      </vt:variant>
      <vt:variant>
        <vt:lpwstr>http://image.baidu.com/i?ct=503316480&amp;z=0&amp;tn=baiduimagedetail&amp;word=%D6%D0%B9%FA%D2%C6%B6%AF%2Blogo&amp;in=8288&amp;cl=2&amp;cm=1&amp;sc=0&amp;lm=-1&amp;pn=4&amp;rn=1&amp;di=508018540&amp;ln=140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ChenZhuo</dc:creator>
  <cp:keywords/>
  <dc:description/>
  <cp:lastModifiedBy>陈广胜</cp:lastModifiedBy>
  <cp:revision>191</cp:revision>
  <cp:lastPrinted>2008-06-19T06:18:00Z</cp:lastPrinted>
  <dcterms:created xsi:type="dcterms:W3CDTF">2013-07-09T09:22:00Z</dcterms:created>
  <dcterms:modified xsi:type="dcterms:W3CDTF">2014-03-18T01:48:00Z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